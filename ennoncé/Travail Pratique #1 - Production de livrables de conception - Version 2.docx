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0BAA4" w14:textId="4C48869B" w:rsidR="00E537DF" w:rsidRPr="000C42A8" w:rsidRDefault="00F67137" w:rsidP="00046B61">
      <w:pPr>
        <w:pStyle w:val="Titre1"/>
      </w:pPr>
      <w:r w:rsidRPr="000C42A8">
        <w:t>Travail pratique</w:t>
      </w:r>
      <w:r w:rsidR="00D71B5A" w:rsidRPr="000C42A8">
        <w:t xml:space="preserve"> #</w:t>
      </w:r>
      <w:r w:rsidR="00765B83" w:rsidRPr="000C42A8">
        <w:t>1</w:t>
      </w:r>
      <w:r w:rsidRPr="000C42A8">
        <w:t xml:space="preserve"> – Production de livrables de conception</w:t>
      </w:r>
    </w:p>
    <w:p w14:paraId="0C1F60DC" w14:textId="77777777" w:rsidR="00DE4D5D" w:rsidRPr="000C42A8" w:rsidRDefault="00DE4D5D" w:rsidP="00A15099">
      <w:pPr>
        <w:rPr>
          <w:sz w:val="24"/>
          <w:szCs w:val="24"/>
        </w:rPr>
      </w:pPr>
    </w:p>
    <w:p w14:paraId="090906CE" w14:textId="17CE04E6" w:rsidR="00A15099" w:rsidRPr="000C42A8" w:rsidRDefault="00A15099" w:rsidP="00A96F30">
      <w:pPr>
        <w:pStyle w:val="Titre2"/>
      </w:pPr>
      <w:r w:rsidRPr="000C42A8">
        <w:t>Objectif/Mandat</w:t>
      </w:r>
    </w:p>
    <w:p w14:paraId="220B7CA8" w14:textId="7E36AD90" w:rsidR="00A96F30" w:rsidRPr="000C42A8" w:rsidRDefault="00A96F30" w:rsidP="008D6FD7">
      <w:pPr>
        <w:jc w:val="both"/>
        <w:rPr>
          <w:sz w:val="24"/>
          <w:szCs w:val="24"/>
        </w:rPr>
      </w:pPr>
      <w:r w:rsidRPr="000C42A8">
        <w:rPr>
          <w:sz w:val="24"/>
          <w:szCs w:val="24"/>
        </w:rPr>
        <w:t>Réaliser les livrables demandés</w:t>
      </w:r>
      <w:r w:rsidR="00CC0817">
        <w:rPr>
          <w:sz w:val="24"/>
          <w:szCs w:val="24"/>
        </w:rPr>
        <w:t xml:space="preserve"> (voir le fichier Mandat)</w:t>
      </w:r>
      <w:r w:rsidRPr="000C42A8">
        <w:rPr>
          <w:sz w:val="24"/>
          <w:szCs w:val="24"/>
        </w:rPr>
        <w:t xml:space="preserve"> d’un projet d’envergure, </w:t>
      </w:r>
      <w:r w:rsidRPr="00CC0817">
        <w:rPr>
          <w:b/>
          <w:bCs/>
          <w:sz w:val="24"/>
          <w:szCs w:val="24"/>
        </w:rPr>
        <w:t>de façon itérative</w:t>
      </w:r>
      <w:r w:rsidRPr="000C42A8">
        <w:rPr>
          <w:sz w:val="24"/>
          <w:szCs w:val="24"/>
        </w:rPr>
        <w:t xml:space="preserve"> (Agile)</w:t>
      </w:r>
      <w:r w:rsidR="00CC0817">
        <w:rPr>
          <w:sz w:val="24"/>
          <w:szCs w:val="24"/>
        </w:rPr>
        <w:t>.</w:t>
      </w:r>
    </w:p>
    <w:p w14:paraId="0ABA1E06" w14:textId="77777777" w:rsidR="008648BC" w:rsidRPr="008648BC" w:rsidRDefault="008648BC" w:rsidP="008648BC">
      <w:pPr>
        <w:pStyle w:val="Paragraphedeliste"/>
        <w:numPr>
          <w:ilvl w:val="0"/>
          <w:numId w:val="25"/>
        </w:numPr>
        <w:rPr>
          <w:sz w:val="24"/>
          <w:szCs w:val="24"/>
        </w:rPr>
      </w:pPr>
      <w:r w:rsidRPr="008648BC">
        <w:rPr>
          <w:sz w:val="24"/>
          <w:szCs w:val="24"/>
        </w:rPr>
        <w:t>Faites l’analyse fonctionnelle à l’aide:</w:t>
      </w:r>
    </w:p>
    <w:p w14:paraId="211E8FEB" w14:textId="77777777" w:rsidR="008648BC" w:rsidRPr="008648BC" w:rsidRDefault="008648BC" w:rsidP="008648BC">
      <w:pPr>
        <w:pStyle w:val="Paragraphedeliste"/>
        <w:numPr>
          <w:ilvl w:val="1"/>
          <w:numId w:val="26"/>
        </w:numPr>
        <w:rPr>
          <w:sz w:val="24"/>
          <w:szCs w:val="24"/>
        </w:rPr>
      </w:pPr>
      <w:r w:rsidRPr="008648BC">
        <w:rPr>
          <w:sz w:val="24"/>
          <w:szCs w:val="24"/>
        </w:rPr>
        <w:t>D’un Mandat</w:t>
      </w:r>
    </w:p>
    <w:p w14:paraId="2C83E5A4" w14:textId="77777777" w:rsidR="008648BC" w:rsidRPr="008648BC" w:rsidRDefault="008648BC" w:rsidP="008648BC">
      <w:pPr>
        <w:pStyle w:val="Paragraphedeliste"/>
        <w:numPr>
          <w:ilvl w:val="1"/>
          <w:numId w:val="27"/>
        </w:numPr>
        <w:rPr>
          <w:sz w:val="24"/>
          <w:szCs w:val="24"/>
        </w:rPr>
      </w:pPr>
      <w:r w:rsidRPr="008648BC">
        <w:rPr>
          <w:sz w:val="24"/>
          <w:szCs w:val="24"/>
        </w:rPr>
        <w:t>De Persona et de scénarios</w:t>
      </w:r>
    </w:p>
    <w:p w14:paraId="5B0D920D" w14:textId="370DCB7E" w:rsidR="008648BC" w:rsidRPr="008648BC" w:rsidRDefault="008648BC" w:rsidP="008648BC">
      <w:pPr>
        <w:pStyle w:val="Paragraphedeliste"/>
        <w:numPr>
          <w:ilvl w:val="1"/>
          <w:numId w:val="28"/>
        </w:numPr>
        <w:rPr>
          <w:sz w:val="24"/>
          <w:szCs w:val="24"/>
        </w:rPr>
      </w:pPr>
      <w:r w:rsidRPr="008648BC">
        <w:rPr>
          <w:sz w:val="24"/>
          <w:szCs w:val="24"/>
        </w:rPr>
        <w:t xml:space="preserve">D’un tableau des récits utilisateurs (Story Map) pour découvrir les Activités (Épopées) et les Tâches (Récits </w:t>
      </w:r>
      <w:r w:rsidR="00B15D4C">
        <w:rPr>
          <w:sz w:val="24"/>
          <w:szCs w:val="24"/>
        </w:rPr>
        <w:t>u</w:t>
      </w:r>
      <w:r w:rsidRPr="008648BC">
        <w:rPr>
          <w:sz w:val="24"/>
          <w:szCs w:val="24"/>
        </w:rPr>
        <w:t>tilisateur).</w:t>
      </w:r>
    </w:p>
    <w:p w14:paraId="32A8F5E2" w14:textId="77777777" w:rsidR="008648BC" w:rsidRPr="008648BC" w:rsidRDefault="008648BC" w:rsidP="008648BC">
      <w:pPr>
        <w:pStyle w:val="Paragraphedeliste"/>
        <w:numPr>
          <w:ilvl w:val="0"/>
          <w:numId w:val="25"/>
        </w:numPr>
        <w:rPr>
          <w:sz w:val="24"/>
          <w:szCs w:val="24"/>
        </w:rPr>
      </w:pPr>
      <w:r w:rsidRPr="008648BC">
        <w:rPr>
          <w:sz w:val="24"/>
          <w:szCs w:val="24"/>
        </w:rPr>
        <w:t>Constituez catalogue de produit, priorisé et estimé</w:t>
      </w:r>
    </w:p>
    <w:p w14:paraId="16EDADEE" w14:textId="77777777" w:rsidR="008648BC" w:rsidRPr="008648BC" w:rsidRDefault="008648BC" w:rsidP="008648BC">
      <w:pPr>
        <w:pStyle w:val="Paragraphedeliste"/>
        <w:numPr>
          <w:ilvl w:val="1"/>
          <w:numId w:val="29"/>
        </w:numPr>
        <w:rPr>
          <w:sz w:val="24"/>
          <w:szCs w:val="24"/>
        </w:rPr>
      </w:pPr>
      <w:r w:rsidRPr="008648BC">
        <w:rPr>
          <w:sz w:val="24"/>
          <w:szCs w:val="24"/>
        </w:rPr>
        <w:t>Créez les épopées et les récits-utilisateurs nécessaires</w:t>
      </w:r>
    </w:p>
    <w:p w14:paraId="37363A3C" w14:textId="77777777" w:rsidR="008648BC" w:rsidRPr="008648BC" w:rsidRDefault="008648BC" w:rsidP="008648BC">
      <w:pPr>
        <w:pStyle w:val="Paragraphedeliste"/>
        <w:numPr>
          <w:ilvl w:val="0"/>
          <w:numId w:val="25"/>
        </w:numPr>
        <w:rPr>
          <w:sz w:val="24"/>
          <w:szCs w:val="24"/>
        </w:rPr>
      </w:pPr>
      <w:r w:rsidRPr="008648BC">
        <w:rPr>
          <w:sz w:val="24"/>
          <w:szCs w:val="24"/>
        </w:rPr>
        <w:t>Réalisez la conception technique à l’aide du modèle C4</w:t>
      </w:r>
    </w:p>
    <w:p w14:paraId="3664E12B" w14:textId="77777777" w:rsidR="008648BC" w:rsidRPr="008648BC" w:rsidRDefault="008648BC" w:rsidP="008648BC">
      <w:pPr>
        <w:pStyle w:val="Paragraphedeliste"/>
        <w:numPr>
          <w:ilvl w:val="0"/>
          <w:numId w:val="25"/>
        </w:numPr>
        <w:rPr>
          <w:sz w:val="24"/>
          <w:szCs w:val="24"/>
        </w:rPr>
      </w:pPr>
      <w:r w:rsidRPr="008648BC">
        <w:rPr>
          <w:sz w:val="24"/>
          <w:szCs w:val="24"/>
        </w:rPr>
        <w:t>Réalisez un modèle de menace pour l’application à l’aide de votre modèle C4</w:t>
      </w:r>
    </w:p>
    <w:p w14:paraId="3F045D97" w14:textId="63B7C0AB" w:rsidR="00F27496" w:rsidRPr="009F2906" w:rsidRDefault="008648BC" w:rsidP="009F2906">
      <w:pPr>
        <w:pStyle w:val="Paragraphedeliste"/>
        <w:numPr>
          <w:ilvl w:val="0"/>
          <w:numId w:val="25"/>
        </w:numPr>
        <w:rPr>
          <w:sz w:val="24"/>
          <w:szCs w:val="24"/>
        </w:rPr>
      </w:pPr>
      <w:r w:rsidRPr="008648BC">
        <w:rPr>
          <w:sz w:val="24"/>
          <w:szCs w:val="24"/>
        </w:rPr>
        <w:t>Réalisez le modèle de données du projet (MRD) incluant les règles d’affaires</w:t>
      </w:r>
    </w:p>
    <w:p w14:paraId="005CB21A" w14:textId="33984037" w:rsidR="00CA60A2" w:rsidRDefault="00CA60A2" w:rsidP="00CA60A2">
      <w:pPr>
        <w:rPr>
          <w:sz w:val="24"/>
          <w:szCs w:val="24"/>
        </w:rPr>
      </w:pPr>
      <w:r w:rsidRPr="000C42A8">
        <w:rPr>
          <w:sz w:val="24"/>
          <w:szCs w:val="24"/>
        </w:rPr>
        <w:t>Voir l</w:t>
      </w:r>
      <w:r w:rsidR="00F07FC7" w:rsidRPr="000C42A8">
        <w:rPr>
          <w:sz w:val="24"/>
          <w:szCs w:val="24"/>
        </w:rPr>
        <w:t>es</w:t>
      </w:r>
      <w:r w:rsidRPr="000C42A8">
        <w:rPr>
          <w:sz w:val="24"/>
          <w:szCs w:val="24"/>
        </w:rPr>
        <w:t xml:space="preserve"> section</w:t>
      </w:r>
      <w:r w:rsidR="00F07FC7" w:rsidRPr="000C42A8">
        <w:rPr>
          <w:sz w:val="24"/>
          <w:szCs w:val="24"/>
        </w:rPr>
        <w:t>s</w:t>
      </w:r>
      <w:r w:rsidRPr="000C42A8">
        <w:rPr>
          <w:sz w:val="24"/>
          <w:szCs w:val="24"/>
        </w:rPr>
        <w:t xml:space="preserve"> ci-dessous pour </w:t>
      </w:r>
      <w:r w:rsidR="00AE307D" w:rsidRPr="000C42A8">
        <w:rPr>
          <w:sz w:val="24"/>
          <w:szCs w:val="24"/>
        </w:rPr>
        <w:t>plus de détai</w:t>
      </w:r>
      <w:r w:rsidR="00F07FC7" w:rsidRPr="000C42A8">
        <w:rPr>
          <w:sz w:val="24"/>
          <w:szCs w:val="24"/>
        </w:rPr>
        <w:t>l</w:t>
      </w:r>
      <w:r w:rsidR="00AE307D" w:rsidRPr="000C42A8">
        <w:rPr>
          <w:sz w:val="24"/>
          <w:szCs w:val="24"/>
        </w:rPr>
        <w:t>s sur les livrables attendus</w:t>
      </w:r>
      <w:r w:rsidR="000C42A8">
        <w:rPr>
          <w:sz w:val="24"/>
          <w:szCs w:val="24"/>
        </w:rPr>
        <w:t>.</w:t>
      </w:r>
    </w:p>
    <w:p w14:paraId="38D3F575" w14:textId="0BAE0BFE" w:rsidR="000C42A8" w:rsidRPr="000C42A8" w:rsidRDefault="000C42A8" w:rsidP="00CA60A2">
      <w:pPr>
        <w:rPr>
          <w:sz w:val="24"/>
          <w:szCs w:val="24"/>
        </w:rPr>
      </w:pPr>
      <w:r w:rsidRPr="007057CB">
        <w:rPr>
          <w:b/>
          <w:bCs/>
          <w:sz w:val="24"/>
          <w:szCs w:val="24"/>
        </w:rPr>
        <w:t xml:space="preserve">Le client est votre professeur </w:t>
      </w:r>
      <w:r w:rsidRPr="000C42A8">
        <w:rPr>
          <w:sz w:val="24"/>
          <w:szCs w:val="24"/>
        </w:rPr>
        <w:t>: il est de votre responsabilité de le consulter au besoin pour assurer votre compréhension</w:t>
      </w:r>
      <w:r w:rsidR="007057CB">
        <w:rPr>
          <w:sz w:val="24"/>
          <w:szCs w:val="24"/>
        </w:rPr>
        <w:t xml:space="preserve"> et sa satisfaction</w:t>
      </w:r>
      <w:r w:rsidRPr="000C42A8">
        <w:rPr>
          <w:sz w:val="24"/>
          <w:szCs w:val="24"/>
        </w:rPr>
        <w:t>.</w:t>
      </w:r>
    </w:p>
    <w:p w14:paraId="76050256" w14:textId="6A8E0DD3" w:rsidR="00046B61" w:rsidRDefault="00C66EEB" w:rsidP="00046B61">
      <w:pPr>
        <w:pStyle w:val="Titre2"/>
      </w:pPr>
      <w:r w:rsidRPr="000C42A8">
        <w:t xml:space="preserve">Critères </w:t>
      </w:r>
      <w:r w:rsidR="00765B83" w:rsidRPr="000C42A8">
        <w:t>de remise</w:t>
      </w:r>
    </w:p>
    <w:p w14:paraId="31BE9662" w14:textId="77777777" w:rsidR="00CC0817" w:rsidRPr="00CC0817" w:rsidRDefault="00CC0817" w:rsidP="00CC0817"/>
    <w:p w14:paraId="22301EE5" w14:textId="4EC2B28D" w:rsidR="005C068A" w:rsidRPr="00CC0817" w:rsidRDefault="00CC0817" w:rsidP="00CC0817">
      <w:pPr>
        <w:rPr>
          <w:sz w:val="24"/>
          <w:szCs w:val="24"/>
        </w:rPr>
      </w:pPr>
      <w:r w:rsidRPr="00CC0817">
        <w:rPr>
          <w:b/>
          <w:bCs/>
          <w:sz w:val="24"/>
          <w:szCs w:val="24"/>
        </w:rPr>
        <w:t>Pondération</w:t>
      </w:r>
      <w:r>
        <w:rPr>
          <w:sz w:val="24"/>
          <w:szCs w:val="24"/>
        </w:rPr>
        <w:t xml:space="preserve"> : </w:t>
      </w:r>
      <w:r w:rsidR="005C068A" w:rsidRPr="00CC0817">
        <w:rPr>
          <w:sz w:val="24"/>
          <w:szCs w:val="24"/>
        </w:rPr>
        <w:t xml:space="preserve">Ce travail est comptabilisé et compte pour 30% </w:t>
      </w:r>
      <w:r>
        <w:rPr>
          <w:sz w:val="24"/>
          <w:szCs w:val="24"/>
        </w:rPr>
        <w:t>de votre note de session</w:t>
      </w:r>
      <w:r w:rsidR="005C068A" w:rsidRPr="00CC0817">
        <w:rPr>
          <w:sz w:val="24"/>
          <w:szCs w:val="24"/>
        </w:rPr>
        <w:t>.</w:t>
      </w:r>
    </w:p>
    <w:p w14:paraId="37CD3E8B" w14:textId="5E53749F" w:rsidR="00FC4F24" w:rsidRPr="00CC0817" w:rsidRDefault="00CC0817" w:rsidP="00CC0817">
      <w:pPr>
        <w:rPr>
          <w:sz w:val="24"/>
          <w:szCs w:val="24"/>
        </w:rPr>
      </w:pPr>
      <w:r w:rsidRPr="00CC0817">
        <w:rPr>
          <w:b/>
          <w:bCs/>
          <w:sz w:val="24"/>
          <w:szCs w:val="24"/>
        </w:rPr>
        <w:t>Date de remise</w:t>
      </w:r>
      <w:r>
        <w:rPr>
          <w:sz w:val="24"/>
          <w:szCs w:val="24"/>
        </w:rPr>
        <w:t xml:space="preserve"> : </w:t>
      </w:r>
      <w:r w:rsidR="00FC4F24" w:rsidRPr="00CC0817">
        <w:rPr>
          <w:sz w:val="24"/>
          <w:szCs w:val="24"/>
        </w:rPr>
        <w:t>L</w:t>
      </w:r>
      <w:r w:rsidRPr="00CC0817">
        <w:rPr>
          <w:sz w:val="24"/>
          <w:szCs w:val="24"/>
        </w:rPr>
        <w:t>es</w:t>
      </w:r>
      <w:r w:rsidR="00FC4F24" w:rsidRPr="00CC0817">
        <w:rPr>
          <w:sz w:val="24"/>
          <w:szCs w:val="24"/>
        </w:rPr>
        <w:t xml:space="preserve"> date</w:t>
      </w:r>
      <w:r w:rsidRPr="00CC0817">
        <w:rPr>
          <w:sz w:val="24"/>
          <w:szCs w:val="24"/>
        </w:rPr>
        <w:t>s</w:t>
      </w:r>
      <w:r w:rsidR="00FC4F24" w:rsidRPr="00CC0817">
        <w:rPr>
          <w:sz w:val="24"/>
          <w:szCs w:val="24"/>
        </w:rPr>
        <w:t xml:space="preserve"> de remise </w:t>
      </w:r>
      <w:r w:rsidRPr="00CC0817">
        <w:rPr>
          <w:sz w:val="24"/>
          <w:szCs w:val="24"/>
        </w:rPr>
        <w:t>sont</w:t>
      </w:r>
      <w:r w:rsidR="00FC4F24" w:rsidRPr="00CC0817">
        <w:rPr>
          <w:sz w:val="24"/>
          <w:szCs w:val="24"/>
        </w:rPr>
        <w:t xml:space="preserve"> spécifiée</w:t>
      </w:r>
      <w:r w:rsidRPr="00CC0817">
        <w:rPr>
          <w:sz w:val="24"/>
          <w:szCs w:val="24"/>
        </w:rPr>
        <w:t>s</w:t>
      </w:r>
      <w:r w:rsidR="00FC4F24" w:rsidRPr="00CC0817">
        <w:rPr>
          <w:sz w:val="24"/>
          <w:szCs w:val="24"/>
        </w:rPr>
        <w:t xml:space="preserve"> sur Léa.</w:t>
      </w:r>
      <w:r>
        <w:rPr>
          <w:sz w:val="24"/>
          <w:szCs w:val="24"/>
        </w:rPr>
        <w:t xml:space="preserve">  Il y a plusieurs dates (une pour chaque livrable).  Assurez-vous de suivre le rythme.</w:t>
      </w:r>
    </w:p>
    <w:p w14:paraId="5F6FCE44" w14:textId="564D5D02" w:rsidR="005C068A" w:rsidRPr="00CC0817" w:rsidRDefault="00CC0817" w:rsidP="00CC0817">
      <w:pPr>
        <w:rPr>
          <w:sz w:val="24"/>
          <w:szCs w:val="24"/>
        </w:rPr>
      </w:pPr>
      <w:r w:rsidRPr="00CC0817">
        <w:rPr>
          <w:b/>
          <w:bCs/>
          <w:sz w:val="24"/>
          <w:szCs w:val="24"/>
        </w:rPr>
        <w:t>Modalité</w:t>
      </w:r>
      <w:r>
        <w:rPr>
          <w:sz w:val="24"/>
          <w:szCs w:val="24"/>
        </w:rPr>
        <w:t> : L</w:t>
      </w:r>
      <w:r w:rsidR="005C068A" w:rsidRPr="00CC0817">
        <w:rPr>
          <w:sz w:val="24"/>
          <w:szCs w:val="24"/>
        </w:rPr>
        <w:t xml:space="preserve">e travail </w:t>
      </w:r>
      <w:r>
        <w:rPr>
          <w:sz w:val="24"/>
          <w:szCs w:val="24"/>
        </w:rPr>
        <w:t xml:space="preserve">est </w:t>
      </w:r>
      <w:r w:rsidR="005C068A" w:rsidRPr="00CC0817">
        <w:rPr>
          <w:sz w:val="24"/>
          <w:szCs w:val="24"/>
        </w:rPr>
        <w:t xml:space="preserve">en équipe de </w:t>
      </w:r>
      <w:r w:rsidR="002B3ECA" w:rsidRPr="00CC0817">
        <w:rPr>
          <w:sz w:val="24"/>
          <w:szCs w:val="24"/>
        </w:rPr>
        <w:t>3 ou 4</w:t>
      </w:r>
      <w:r w:rsidR="005C068A" w:rsidRPr="00CC0817">
        <w:rPr>
          <w:sz w:val="24"/>
          <w:szCs w:val="24"/>
        </w:rPr>
        <w:t>.</w:t>
      </w:r>
    </w:p>
    <w:p w14:paraId="6A173C74" w14:textId="77777777" w:rsidR="00CC0817" w:rsidRDefault="00862F73" w:rsidP="00CC0817">
      <w:pPr>
        <w:pStyle w:val="Paragraphedeliste"/>
        <w:numPr>
          <w:ilvl w:val="0"/>
          <w:numId w:val="18"/>
        </w:numPr>
        <w:rPr>
          <w:sz w:val="24"/>
          <w:szCs w:val="24"/>
        </w:rPr>
      </w:pPr>
      <w:r w:rsidRPr="00CC0817">
        <w:rPr>
          <w:b/>
          <w:bCs/>
          <w:sz w:val="24"/>
          <w:szCs w:val="24"/>
        </w:rPr>
        <w:t>Tous les membres</w:t>
      </w:r>
      <w:r w:rsidRPr="00CC0817">
        <w:rPr>
          <w:sz w:val="24"/>
          <w:szCs w:val="24"/>
        </w:rPr>
        <w:t xml:space="preserve"> de l’équipe participent à </w:t>
      </w:r>
      <w:r w:rsidRPr="00CC0817">
        <w:rPr>
          <w:b/>
          <w:bCs/>
          <w:sz w:val="24"/>
          <w:szCs w:val="24"/>
        </w:rPr>
        <w:t>toutes les étapes</w:t>
      </w:r>
      <w:r w:rsidRPr="00CC0817">
        <w:rPr>
          <w:sz w:val="24"/>
          <w:szCs w:val="24"/>
        </w:rPr>
        <w:t>.</w:t>
      </w:r>
    </w:p>
    <w:p w14:paraId="44906565" w14:textId="77777777" w:rsidR="00CC0817" w:rsidRDefault="00862F73" w:rsidP="00CC0817">
      <w:pPr>
        <w:pStyle w:val="Paragraphedeliste"/>
        <w:numPr>
          <w:ilvl w:val="0"/>
          <w:numId w:val="18"/>
        </w:numPr>
        <w:rPr>
          <w:sz w:val="24"/>
          <w:szCs w:val="24"/>
        </w:rPr>
      </w:pPr>
      <w:r w:rsidRPr="00CC0817">
        <w:rPr>
          <w:sz w:val="24"/>
          <w:szCs w:val="24"/>
        </w:rPr>
        <w:t xml:space="preserve">L’exploration, la priorisation et l’estimation sont le résultat d’un travail collectif (les 3 ou 4 membres de l’équipe </w:t>
      </w:r>
      <w:r w:rsidRPr="00CC0817">
        <w:rPr>
          <w:b/>
          <w:bCs/>
          <w:sz w:val="24"/>
          <w:szCs w:val="24"/>
        </w:rPr>
        <w:t>travaillent en même temps</w:t>
      </w:r>
      <w:r w:rsidRPr="00CC0817">
        <w:rPr>
          <w:sz w:val="24"/>
          <w:szCs w:val="24"/>
        </w:rPr>
        <w:t xml:space="preserve"> sur ces aspects du TP).</w:t>
      </w:r>
    </w:p>
    <w:p w14:paraId="399E6173" w14:textId="09D45297" w:rsidR="00CC0817" w:rsidRDefault="00862F73" w:rsidP="00CC0817">
      <w:pPr>
        <w:pStyle w:val="Paragraphedeliste"/>
        <w:numPr>
          <w:ilvl w:val="0"/>
          <w:numId w:val="18"/>
        </w:numPr>
        <w:rPr>
          <w:sz w:val="24"/>
          <w:szCs w:val="24"/>
        </w:rPr>
      </w:pPr>
      <w:r w:rsidRPr="00CC0817">
        <w:rPr>
          <w:sz w:val="24"/>
          <w:szCs w:val="24"/>
        </w:rPr>
        <w:t xml:space="preserve">La conception technique (C4) et la modélisation de données peuvent être réparties entre les coéquipiers, mais doivent être </w:t>
      </w:r>
      <w:r w:rsidRPr="00CC0817">
        <w:rPr>
          <w:b/>
          <w:bCs/>
          <w:sz w:val="24"/>
          <w:szCs w:val="24"/>
        </w:rPr>
        <w:t>revu</w:t>
      </w:r>
      <w:r w:rsidR="00B15D4C">
        <w:rPr>
          <w:b/>
          <w:bCs/>
          <w:sz w:val="24"/>
          <w:szCs w:val="24"/>
        </w:rPr>
        <w:t>e</w:t>
      </w:r>
      <w:r w:rsidRPr="00CC0817">
        <w:rPr>
          <w:b/>
          <w:bCs/>
          <w:sz w:val="24"/>
          <w:szCs w:val="24"/>
        </w:rPr>
        <w:t>s et amélioré</w:t>
      </w:r>
      <w:r w:rsidR="00B15D4C">
        <w:rPr>
          <w:b/>
          <w:bCs/>
          <w:sz w:val="24"/>
          <w:szCs w:val="24"/>
        </w:rPr>
        <w:t>e</w:t>
      </w:r>
      <w:r w:rsidRPr="00CC0817">
        <w:rPr>
          <w:b/>
          <w:bCs/>
          <w:sz w:val="24"/>
          <w:szCs w:val="24"/>
        </w:rPr>
        <w:t>s collectivement</w:t>
      </w:r>
      <w:r w:rsidRPr="00CC0817">
        <w:rPr>
          <w:sz w:val="24"/>
          <w:szCs w:val="24"/>
        </w:rPr>
        <w:t>.</w:t>
      </w:r>
    </w:p>
    <w:p w14:paraId="74725CBA" w14:textId="77777777" w:rsidR="00CC0817" w:rsidRDefault="00CC0817" w:rsidP="00CC0817">
      <w:pPr>
        <w:pStyle w:val="Paragraphedeliste"/>
        <w:numPr>
          <w:ilvl w:val="0"/>
          <w:numId w:val="18"/>
        </w:numPr>
        <w:rPr>
          <w:sz w:val="24"/>
          <w:szCs w:val="24"/>
        </w:rPr>
      </w:pPr>
    </w:p>
    <w:p w14:paraId="7F3F06A5" w14:textId="156AF437" w:rsidR="005C068A" w:rsidRPr="00CC0817" w:rsidRDefault="00CC0817" w:rsidP="00CC0817">
      <w:pPr>
        <w:rPr>
          <w:sz w:val="24"/>
          <w:szCs w:val="24"/>
        </w:rPr>
      </w:pPr>
      <w:r w:rsidRPr="00CC0817">
        <w:rPr>
          <w:b/>
          <w:bCs/>
          <w:sz w:val="24"/>
          <w:szCs w:val="24"/>
        </w:rPr>
        <w:t>Format de la remise</w:t>
      </w:r>
      <w:r>
        <w:rPr>
          <w:sz w:val="24"/>
          <w:szCs w:val="24"/>
        </w:rPr>
        <w:t> : U</w:t>
      </w:r>
      <w:r w:rsidR="002B3ECA" w:rsidRPr="00CC0817">
        <w:rPr>
          <w:sz w:val="24"/>
          <w:szCs w:val="24"/>
        </w:rPr>
        <w:t>n projet Gitlab</w:t>
      </w:r>
      <w:r w:rsidR="00F8518C" w:rsidRPr="00CC0817">
        <w:rPr>
          <w:sz w:val="24"/>
          <w:szCs w:val="24"/>
        </w:rPr>
        <w:t> </w:t>
      </w:r>
      <w:r>
        <w:rPr>
          <w:sz w:val="24"/>
          <w:szCs w:val="24"/>
        </w:rPr>
        <w:t>pour votre catalogue, des remises dans Léa pour les documents de conception.</w:t>
      </w:r>
      <w:r w:rsidR="00C55A7A" w:rsidRPr="00CC0817">
        <w:rPr>
          <w:sz w:val="24"/>
          <w:szCs w:val="24"/>
        </w:rPr>
        <w:t xml:space="preserve"> </w:t>
      </w:r>
    </w:p>
    <w:p w14:paraId="233385C5" w14:textId="081B9A63" w:rsidR="002B3ECA" w:rsidRDefault="002B3ECA" w:rsidP="002B3ECA">
      <w:pPr>
        <w:pStyle w:val="Paragraphedeliste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Le projet Gitlab est dans </w:t>
      </w:r>
      <w:r w:rsidRPr="00862F73">
        <w:rPr>
          <w:b/>
          <w:bCs/>
          <w:sz w:val="24"/>
          <w:szCs w:val="24"/>
        </w:rPr>
        <w:t>un groupe</w:t>
      </w:r>
      <w:r w:rsidR="00862F73">
        <w:rPr>
          <w:sz w:val="24"/>
          <w:szCs w:val="24"/>
        </w:rPr>
        <w:t xml:space="preserve"> nommé</w:t>
      </w:r>
      <w:r>
        <w:rPr>
          <w:sz w:val="24"/>
          <w:szCs w:val="24"/>
        </w:rPr>
        <w:t xml:space="preserve"> </w:t>
      </w:r>
      <w:r w:rsidRPr="00862F73">
        <w:rPr>
          <w:i/>
          <w:iCs/>
          <w:sz w:val="24"/>
          <w:szCs w:val="24"/>
        </w:rPr>
        <w:t>A2024_&lt;nom de famille 1&gt;_&lt;nom de famille 2&gt;</w:t>
      </w:r>
      <w:r w:rsidR="00862F73">
        <w:rPr>
          <w:i/>
          <w:iCs/>
          <w:sz w:val="24"/>
          <w:szCs w:val="24"/>
        </w:rPr>
        <w:t>_&lt;nom de famille 3&gt;</w:t>
      </w:r>
      <w:r w:rsidRPr="00862F73">
        <w:rPr>
          <w:i/>
          <w:iCs/>
          <w:sz w:val="24"/>
          <w:szCs w:val="24"/>
        </w:rPr>
        <w:t>_ConceptionAgile</w:t>
      </w:r>
    </w:p>
    <w:p w14:paraId="79734F05" w14:textId="0A11848A" w:rsidR="002B3ECA" w:rsidRDefault="002B3ECA" w:rsidP="002B3ECA">
      <w:pPr>
        <w:pStyle w:val="Paragraphedeliste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Le projet Gitlab porte le nom de </w:t>
      </w:r>
      <w:r w:rsidRPr="00862F73">
        <w:rPr>
          <w:i/>
          <w:iCs/>
          <w:sz w:val="24"/>
          <w:szCs w:val="24"/>
        </w:rPr>
        <w:t>TP1_&lt;nom de famille 1&gt;_&lt;nom de famille 2&gt;</w:t>
      </w:r>
      <w:r w:rsidR="00862F73">
        <w:rPr>
          <w:i/>
          <w:iCs/>
          <w:sz w:val="24"/>
          <w:szCs w:val="24"/>
        </w:rPr>
        <w:t>_&lt;nom de famille 3&gt;</w:t>
      </w:r>
    </w:p>
    <w:p w14:paraId="7A1B8810" w14:textId="786C4CAA" w:rsidR="002B3ECA" w:rsidRDefault="002B3ECA" w:rsidP="002B3ECA">
      <w:pPr>
        <w:pStyle w:val="Paragraphedeliste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Votre ReadMe liste les prénoms et noms de tous les membres de l’équipe</w:t>
      </w:r>
    </w:p>
    <w:p w14:paraId="33E82473" w14:textId="105B0755" w:rsidR="00862F73" w:rsidRPr="008564F3" w:rsidRDefault="00862F73" w:rsidP="002B3ECA">
      <w:pPr>
        <w:pStyle w:val="Paragraphedeliste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Vous </w:t>
      </w:r>
      <w:r w:rsidRPr="00862F73">
        <w:rPr>
          <w:b/>
          <w:bCs/>
          <w:sz w:val="24"/>
          <w:szCs w:val="24"/>
        </w:rPr>
        <w:t>ajoutez votre professeur</w:t>
      </w:r>
      <w:r>
        <w:rPr>
          <w:sz w:val="24"/>
          <w:szCs w:val="24"/>
        </w:rPr>
        <w:t xml:space="preserve"> @</w:t>
      </w:r>
      <w:r w:rsidR="00A56940">
        <w:rPr>
          <w:sz w:val="24"/>
          <w:szCs w:val="24"/>
        </w:rPr>
        <w:t>vincenttb</w:t>
      </w:r>
      <w:r>
        <w:rPr>
          <w:sz w:val="24"/>
          <w:szCs w:val="24"/>
        </w:rPr>
        <w:t xml:space="preserve"> (avec l’icône </w:t>
      </w:r>
      <w:r w:rsidR="00332C0D">
        <w:rPr>
          <w:sz w:val="24"/>
          <w:szCs w:val="24"/>
        </w:rPr>
        <w:t xml:space="preserve">du </w:t>
      </w:r>
      <w:r w:rsidR="00FF78E5">
        <w:rPr>
          <w:sz w:val="24"/>
          <w:szCs w:val="24"/>
        </w:rPr>
        <w:t>T</w:t>
      </w:r>
      <w:r w:rsidR="00332C0D">
        <w:rPr>
          <w:sz w:val="24"/>
          <w:szCs w:val="24"/>
        </w:rPr>
        <w:t>riforce de Zelda</w:t>
      </w:r>
      <w:r>
        <w:rPr>
          <w:sz w:val="24"/>
          <w:szCs w:val="24"/>
        </w:rPr>
        <w:t xml:space="preserve">) </w:t>
      </w:r>
      <w:r w:rsidRPr="00862F73">
        <w:rPr>
          <w:b/>
          <w:bCs/>
          <w:sz w:val="24"/>
          <w:szCs w:val="24"/>
        </w:rPr>
        <w:t>au groupe</w:t>
      </w:r>
      <w:r>
        <w:rPr>
          <w:sz w:val="24"/>
          <w:szCs w:val="24"/>
        </w:rPr>
        <w:t xml:space="preserve"> GitLab </w:t>
      </w:r>
      <w:r w:rsidRPr="00862F73">
        <w:rPr>
          <w:b/>
          <w:bCs/>
          <w:sz w:val="24"/>
          <w:szCs w:val="24"/>
        </w:rPr>
        <w:t>avec le rôle Maintainer</w:t>
      </w:r>
    </w:p>
    <w:p w14:paraId="389852D8" w14:textId="3628B225" w:rsidR="003F5B00" w:rsidRDefault="00C30AF7" w:rsidP="002B3ECA">
      <w:pPr>
        <w:pStyle w:val="Paragraphedeliste"/>
        <w:numPr>
          <w:ilvl w:val="1"/>
          <w:numId w:val="5"/>
        </w:numPr>
        <w:rPr>
          <w:sz w:val="24"/>
          <w:szCs w:val="24"/>
        </w:rPr>
      </w:pPr>
      <w:r w:rsidRPr="00C30AF7">
        <w:rPr>
          <w:sz w:val="24"/>
          <w:szCs w:val="24"/>
        </w:rPr>
        <w:t>Le catalogue de produit sera remis via Gitlab</w:t>
      </w:r>
      <w:r>
        <w:rPr>
          <w:sz w:val="24"/>
          <w:szCs w:val="24"/>
        </w:rPr>
        <w:t>.</w:t>
      </w:r>
    </w:p>
    <w:p w14:paraId="2295B937" w14:textId="77777777" w:rsidR="003F5B00" w:rsidRDefault="003F5B00" w:rsidP="003F5B00">
      <w:pPr>
        <w:pStyle w:val="Paragraphedeliste"/>
        <w:ind w:left="1440"/>
        <w:rPr>
          <w:sz w:val="24"/>
          <w:szCs w:val="24"/>
        </w:rPr>
      </w:pPr>
    </w:p>
    <w:p w14:paraId="63BCD054" w14:textId="37E92E9E" w:rsidR="008564F3" w:rsidRDefault="003F5B00" w:rsidP="003F5B00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E</w:t>
      </w:r>
      <w:r w:rsidR="008564F3">
        <w:rPr>
          <w:sz w:val="24"/>
          <w:szCs w:val="24"/>
        </w:rPr>
        <w:t>xemple</w:t>
      </w:r>
      <w:r>
        <w:rPr>
          <w:sz w:val="24"/>
          <w:szCs w:val="24"/>
        </w:rPr>
        <w:t> :</w:t>
      </w:r>
      <w:r w:rsidR="008564F3">
        <w:rPr>
          <w:sz w:val="24"/>
          <w:szCs w:val="24"/>
        </w:rPr>
        <w:t xml:space="preserve"> </w:t>
      </w:r>
      <w:hyperlink r:id="rId8" w:history="1">
        <w:r w:rsidRPr="00971AC6">
          <w:rPr>
            <w:rStyle w:val="Lienhypertexte"/>
            <w:sz w:val="24"/>
            <w:szCs w:val="24"/>
          </w:rPr>
          <w:t>https://gitlab.com/420-w54-sf/exemple-gestion-projet</w:t>
        </w:r>
      </w:hyperlink>
      <w:r>
        <w:rPr>
          <w:sz w:val="24"/>
          <w:szCs w:val="24"/>
        </w:rPr>
        <w:t xml:space="preserve"> </w:t>
      </w:r>
    </w:p>
    <w:p w14:paraId="70B59024" w14:textId="77777777" w:rsidR="002B3ECA" w:rsidRDefault="002B3ECA" w:rsidP="002B3ECA">
      <w:pPr>
        <w:rPr>
          <w:sz w:val="24"/>
          <w:szCs w:val="24"/>
        </w:rPr>
      </w:pPr>
    </w:p>
    <w:p w14:paraId="2C5B46AB" w14:textId="77A2FF0B" w:rsidR="002B3ECA" w:rsidRDefault="002B3ECA" w:rsidP="002B3ECA">
      <w:pPr>
        <w:pStyle w:val="Titre2"/>
      </w:pPr>
      <w:r>
        <w:t>Livrables</w:t>
      </w:r>
    </w:p>
    <w:p w14:paraId="36D9571B" w14:textId="77777777" w:rsidR="00CC0817" w:rsidRDefault="00CC0817" w:rsidP="00CC0817">
      <w:pPr>
        <w:rPr>
          <w:sz w:val="24"/>
          <w:szCs w:val="24"/>
        </w:rPr>
      </w:pPr>
    </w:p>
    <w:p w14:paraId="309B912B" w14:textId="37CE775A" w:rsidR="00B81553" w:rsidRDefault="00B81553" w:rsidP="00B81553">
      <w:pPr>
        <w:rPr>
          <w:sz w:val="24"/>
          <w:szCs w:val="24"/>
        </w:rPr>
      </w:pPr>
      <w:r w:rsidRPr="00CC0817">
        <w:rPr>
          <w:sz w:val="24"/>
          <w:szCs w:val="24"/>
        </w:rPr>
        <w:t>Livrable 1 :</w:t>
      </w:r>
      <w:r>
        <w:rPr>
          <w:sz w:val="24"/>
          <w:szCs w:val="24"/>
        </w:rPr>
        <w:t xml:space="preserve"> </w:t>
      </w:r>
      <w:r w:rsidR="002508A2">
        <w:rPr>
          <w:sz w:val="24"/>
          <w:szCs w:val="24"/>
        </w:rPr>
        <w:t xml:space="preserve">Remise </w:t>
      </w:r>
      <w:r w:rsidR="002508A2">
        <w:rPr>
          <w:sz w:val="24"/>
          <w:szCs w:val="24"/>
        </w:rPr>
        <w:t>du gabarit du mandat complété</w:t>
      </w:r>
      <w:r w:rsidR="002508A2">
        <w:rPr>
          <w:sz w:val="24"/>
          <w:szCs w:val="24"/>
        </w:rPr>
        <w:t xml:space="preserve"> sur Léa.</w:t>
      </w:r>
    </w:p>
    <w:p w14:paraId="35FB4824" w14:textId="77777777" w:rsidR="002508A2" w:rsidRPr="002508A2" w:rsidRDefault="002508A2" w:rsidP="002508A2">
      <w:pPr>
        <w:numPr>
          <w:ilvl w:val="0"/>
          <w:numId w:val="30"/>
        </w:numPr>
        <w:rPr>
          <w:sz w:val="24"/>
          <w:szCs w:val="24"/>
        </w:rPr>
      </w:pPr>
      <w:r w:rsidRPr="002508A2">
        <w:rPr>
          <w:sz w:val="24"/>
          <w:szCs w:val="24"/>
        </w:rPr>
        <w:t>Le mandat couvre l’analyse préliminaire de l’application à construire</w:t>
      </w:r>
    </w:p>
    <w:p w14:paraId="040B6B0B" w14:textId="2B976D8C" w:rsidR="002508A2" w:rsidRPr="002508A2" w:rsidRDefault="002508A2" w:rsidP="002508A2">
      <w:pPr>
        <w:numPr>
          <w:ilvl w:val="1"/>
          <w:numId w:val="31"/>
        </w:numPr>
        <w:rPr>
          <w:sz w:val="24"/>
          <w:szCs w:val="24"/>
        </w:rPr>
      </w:pPr>
      <w:r w:rsidRPr="002508A2">
        <w:rPr>
          <w:sz w:val="24"/>
          <w:szCs w:val="24"/>
        </w:rPr>
        <w:t xml:space="preserve">Toutes les sections du </w:t>
      </w:r>
      <w:r w:rsidR="00C87DD9">
        <w:rPr>
          <w:sz w:val="24"/>
          <w:szCs w:val="24"/>
        </w:rPr>
        <w:t xml:space="preserve">gabarit </w:t>
      </w:r>
      <w:r w:rsidRPr="002508A2">
        <w:rPr>
          <w:sz w:val="24"/>
          <w:szCs w:val="24"/>
        </w:rPr>
        <w:t>sont couvertes (</w:t>
      </w:r>
      <w:r w:rsidR="00C87DD9">
        <w:rPr>
          <w:sz w:val="24"/>
          <w:szCs w:val="24"/>
        </w:rPr>
        <w:t>c</w:t>
      </w:r>
      <w:r w:rsidRPr="002508A2">
        <w:rPr>
          <w:sz w:val="24"/>
          <w:szCs w:val="24"/>
        </w:rPr>
        <w:t xml:space="preserve">ontexte, </w:t>
      </w:r>
      <w:r w:rsidR="00C87DD9">
        <w:rPr>
          <w:sz w:val="24"/>
          <w:szCs w:val="24"/>
        </w:rPr>
        <w:t>o</w:t>
      </w:r>
      <w:r w:rsidRPr="002508A2">
        <w:rPr>
          <w:sz w:val="24"/>
          <w:szCs w:val="24"/>
        </w:rPr>
        <w:t xml:space="preserve">bjectifs, </w:t>
      </w:r>
      <w:r w:rsidR="00C87DD9">
        <w:rPr>
          <w:sz w:val="24"/>
          <w:szCs w:val="24"/>
        </w:rPr>
        <w:t>i</w:t>
      </w:r>
      <w:r w:rsidRPr="002508A2">
        <w:rPr>
          <w:sz w:val="24"/>
          <w:szCs w:val="24"/>
        </w:rPr>
        <w:t xml:space="preserve">ndicateurs à atteindre, </w:t>
      </w:r>
      <w:r w:rsidR="00C87DD9">
        <w:rPr>
          <w:sz w:val="24"/>
          <w:szCs w:val="24"/>
        </w:rPr>
        <w:t>c</w:t>
      </w:r>
      <w:r w:rsidRPr="002508A2">
        <w:rPr>
          <w:sz w:val="24"/>
          <w:szCs w:val="24"/>
        </w:rPr>
        <w:t xml:space="preserve">ontraintes possibles, </w:t>
      </w:r>
      <w:r w:rsidR="00C87DD9">
        <w:rPr>
          <w:sz w:val="24"/>
          <w:szCs w:val="24"/>
        </w:rPr>
        <w:t>p</w:t>
      </w:r>
      <w:r w:rsidRPr="002508A2">
        <w:rPr>
          <w:sz w:val="24"/>
          <w:szCs w:val="24"/>
        </w:rPr>
        <w:t xml:space="preserve">riorités et </w:t>
      </w:r>
      <w:r w:rsidR="00C87DD9">
        <w:rPr>
          <w:sz w:val="24"/>
          <w:szCs w:val="24"/>
        </w:rPr>
        <w:t>s</w:t>
      </w:r>
      <w:r w:rsidRPr="002508A2">
        <w:rPr>
          <w:sz w:val="24"/>
          <w:szCs w:val="24"/>
        </w:rPr>
        <w:t>olutions envisagées)</w:t>
      </w:r>
    </w:p>
    <w:p w14:paraId="506AE9E3" w14:textId="57A3A29A" w:rsidR="00B81553" w:rsidRDefault="002508A2" w:rsidP="00CC0817">
      <w:pPr>
        <w:numPr>
          <w:ilvl w:val="0"/>
          <w:numId w:val="30"/>
        </w:numPr>
        <w:rPr>
          <w:sz w:val="24"/>
          <w:szCs w:val="24"/>
        </w:rPr>
      </w:pPr>
      <w:r w:rsidRPr="002508A2">
        <w:rPr>
          <w:sz w:val="24"/>
          <w:szCs w:val="24"/>
        </w:rPr>
        <w:t xml:space="preserve">Le </w:t>
      </w:r>
      <w:r w:rsidR="003D353B">
        <w:rPr>
          <w:sz w:val="24"/>
          <w:szCs w:val="24"/>
        </w:rPr>
        <w:t>gabarit</w:t>
      </w:r>
      <w:r w:rsidRPr="002508A2">
        <w:rPr>
          <w:sz w:val="24"/>
          <w:szCs w:val="24"/>
        </w:rPr>
        <w:t xml:space="preserve"> Word du ‘Mandat’ est utilisé et remis </w:t>
      </w:r>
      <w:r w:rsidR="003D353B">
        <w:rPr>
          <w:sz w:val="24"/>
          <w:szCs w:val="24"/>
        </w:rPr>
        <w:t>sur Léa.</w:t>
      </w:r>
    </w:p>
    <w:p w14:paraId="4C964C5C" w14:textId="77777777" w:rsidR="003D353B" w:rsidRPr="002508A2" w:rsidRDefault="003D353B" w:rsidP="003D353B">
      <w:pPr>
        <w:ind w:left="720"/>
        <w:rPr>
          <w:sz w:val="24"/>
          <w:szCs w:val="24"/>
        </w:rPr>
      </w:pPr>
    </w:p>
    <w:p w14:paraId="2750ABEB" w14:textId="05828CBB" w:rsidR="00142199" w:rsidRDefault="00CC0817" w:rsidP="00CC0817">
      <w:pPr>
        <w:rPr>
          <w:sz w:val="24"/>
          <w:szCs w:val="24"/>
        </w:rPr>
      </w:pPr>
      <w:r w:rsidRPr="00CC0817">
        <w:rPr>
          <w:sz w:val="24"/>
          <w:szCs w:val="24"/>
        </w:rPr>
        <w:t xml:space="preserve">Livrable </w:t>
      </w:r>
      <w:r w:rsidR="00142199">
        <w:rPr>
          <w:sz w:val="24"/>
          <w:szCs w:val="24"/>
        </w:rPr>
        <w:t>2</w:t>
      </w:r>
      <w:r w:rsidRPr="00CC0817">
        <w:rPr>
          <w:sz w:val="24"/>
          <w:szCs w:val="24"/>
        </w:rPr>
        <w:t> :</w:t>
      </w:r>
      <w:r>
        <w:rPr>
          <w:sz w:val="24"/>
          <w:szCs w:val="24"/>
        </w:rPr>
        <w:t xml:space="preserve"> </w:t>
      </w:r>
      <w:r w:rsidR="003F312C">
        <w:rPr>
          <w:sz w:val="24"/>
          <w:szCs w:val="24"/>
        </w:rPr>
        <w:t>Rem</w:t>
      </w:r>
      <w:r w:rsidR="004B6748">
        <w:rPr>
          <w:sz w:val="24"/>
          <w:szCs w:val="24"/>
        </w:rPr>
        <w:t>ise de</w:t>
      </w:r>
      <w:r w:rsidR="003F312C">
        <w:rPr>
          <w:sz w:val="24"/>
          <w:szCs w:val="24"/>
        </w:rPr>
        <w:t xml:space="preserve"> tous les fichiers dans une archive .zip</w:t>
      </w:r>
      <w:r w:rsidR="0066043A">
        <w:rPr>
          <w:sz w:val="24"/>
          <w:szCs w:val="24"/>
        </w:rPr>
        <w:t xml:space="preserve"> sur Léa</w:t>
      </w:r>
      <w:r w:rsidR="003F312C">
        <w:rPr>
          <w:sz w:val="24"/>
          <w:szCs w:val="24"/>
        </w:rPr>
        <w:t>.</w:t>
      </w:r>
    </w:p>
    <w:p w14:paraId="5DF6D6B4" w14:textId="62105318" w:rsidR="00CC0817" w:rsidRDefault="00CC0817" w:rsidP="00CC0817">
      <w:pPr>
        <w:rPr>
          <w:sz w:val="24"/>
          <w:szCs w:val="24"/>
        </w:rPr>
      </w:pPr>
      <w:r>
        <w:rPr>
          <w:sz w:val="24"/>
          <w:szCs w:val="24"/>
        </w:rPr>
        <w:t>La liste des personas.</w:t>
      </w:r>
    </w:p>
    <w:p w14:paraId="3FB9A7FC" w14:textId="49F4290A" w:rsidR="00CC0817" w:rsidRDefault="00CC0817" w:rsidP="00CC0817">
      <w:pPr>
        <w:pStyle w:val="Paragraphedeliste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Les personas couvrent l’ensemble de l’application (à vous de détermine</w:t>
      </w:r>
      <w:r w:rsidR="00A24D9C">
        <w:rPr>
          <w:sz w:val="24"/>
          <w:szCs w:val="24"/>
        </w:rPr>
        <w:t>r</w:t>
      </w:r>
      <w:r>
        <w:rPr>
          <w:sz w:val="24"/>
          <w:szCs w:val="24"/>
        </w:rPr>
        <w:t xml:space="preserve"> le nombre et la nature des personas qui répondent à ce critère).</w:t>
      </w:r>
      <w:r w:rsidR="00F03C5E">
        <w:rPr>
          <w:sz w:val="24"/>
          <w:szCs w:val="24"/>
        </w:rPr>
        <w:t xml:space="preserve"> </w:t>
      </w:r>
    </w:p>
    <w:p w14:paraId="4EE5A140" w14:textId="0E57CEBD" w:rsidR="00182803" w:rsidRDefault="00182803" w:rsidP="00CC0817">
      <w:pPr>
        <w:pStyle w:val="Paragraphedeliste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3 personas par section </w:t>
      </w:r>
      <w:r w:rsidR="005444C3">
        <w:rPr>
          <w:sz w:val="24"/>
          <w:szCs w:val="24"/>
        </w:rPr>
        <w:t>(A, B et C)</w:t>
      </w:r>
      <w:r w:rsidR="005444C3">
        <w:rPr>
          <w:sz w:val="24"/>
          <w:szCs w:val="24"/>
        </w:rPr>
        <w:t xml:space="preserve"> </w:t>
      </w:r>
      <w:r>
        <w:rPr>
          <w:sz w:val="24"/>
          <w:szCs w:val="24"/>
        </w:rPr>
        <w:t>minimum.</w:t>
      </w:r>
    </w:p>
    <w:p w14:paraId="75C13A9D" w14:textId="21325FBB" w:rsidR="0097412C" w:rsidRPr="0097412C" w:rsidRDefault="003F312C" w:rsidP="0097412C">
      <w:pPr>
        <w:pStyle w:val="Paragraphedeliste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Remettez</w:t>
      </w:r>
      <w:r w:rsidR="0097412C">
        <w:rPr>
          <w:sz w:val="24"/>
          <w:szCs w:val="24"/>
        </w:rPr>
        <w:t xml:space="preserve"> le document « Personas »</w:t>
      </w:r>
      <w:r w:rsidR="0097412C">
        <w:rPr>
          <w:sz w:val="24"/>
          <w:szCs w:val="24"/>
        </w:rPr>
        <w:t xml:space="preserve"> complété</w:t>
      </w:r>
      <w:r w:rsidR="0097412C">
        <w:rPr>
          <w:sz w:val="24"/>
          <w:szCs w:val="24"/>
        </w:rPr>
        <w:t>.</w:t>
      </w:r>
    </w:p>
    <w:p w14:paraId="73FCEE74" w14:textId="5CE014EF" w:rsidR="00CC0817" w:rsidRPr="00CC0817" w:rsidRDefault="00CC0817" w:rsidP="00CC0817">
      <w:pPr>
        <w:rPr>
          <w:sz w:val="24"/>
          <w:szCs w:val="24"/>
        </w:rPr>
      </w:pPr>
      <w:r>
        <w:rPr>
          <w:sz w:val="24"/>
          <w:szCs w:val="24"/>
        </w:rPr>
        <w:t>Les scénarios utilisateur</w:t>
      </w:r>
    </w:p>
    <w:p w14:paraId="6908FB16" w14:textId="7D36C15B" w:rsidR="00CC0817" w:rsidRDefault="005C6982" w:rsidP="00CC0817">
      <w:pPr>
        <w:pStyle w:val="Paragraphedeliste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Un scénario par persona </w:t>
      </w:r>
      <w:r w:rsidR="00CC0817">
        <w:rPr>
          <w:sz w:val="24"/>
          <w:szCs w:val="24"/>
        </w:rPr>
        <w:t xml:space="preserve">par </w:t>
      </w:r>
      <w:r w:rsidR="00B70923">
        <w:rPr>
          <w:sz w:val="24"/>
          <w:szCs w:val="24"/>
        </w:rPr>
        <w:t>section</w:t>
      </w:r>
      <w:r w:rsidR="00CC0817">
        <w:rPr>
          <w:sz w:val="24"/>
          <w:szCs w:val="24"/>
        </w:rPr>
        <w:t xml:space="preserve"> (A, B et C)</w:t>
      </w:r>
      <w:r w:rsidR="000D55A3">
        <w:rPr>
          <w:sz w:val="24"/>
          <w:szCs w:val="24"/>
        </w:rPr>
        <w:t>.</w:t>
      </w:r>
    </w:p>
    <w:p w14:paraId="57415606" w14:textId="68021EB3" w:rsidR="00233396" w:rsidRDefault="003F312C" w:rsidP="00CC0817">
      <w:pPr>
        <w:pStyle w:val="Paragraphedeliste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Remettez</w:t>
      </w:r>
      <w:r w:rsidR="00466CEA">
        <w:rPr>
          <w:sz w:val="24"/>
          <w:szCs w:val="24"/>
        </w:rPr>
        <w:t xml:space="preserve"> toutes les images des scénarios </w:t>
      </w:r>
      <w:r w:rsidR="00AB1921">
        <w:rPr>
          <w:sz w:val="24"/>
          <w:szCs w:val="24"/>
        </w:rPr>
        <w:t>en format .jpg</w:t>
      </w:r>
      <w:r>
        <w:rPr>
          <w:sz w:val="24"/>
          <w:szCs w:val="24"/>
        </w:rPr>
        <w:t xml:space="preserve"> dans le dossier Scénario</w:t>
      </w:r>
      <w:r w:rsidR="00AB1921">
        <w:rPr>
          <w:sz w:val="24"/>
          <w:szCs w:val="24"/>
        </w:rPr>
        <w:t>.</w:t>
      </w:r>
      <w:r w:rsidR="00A82EC7">
        <w:rPr>
          <w:sz w:val="24"/>
          <w:szCs w:val="24"/>
        </w:rPr>
        <w:t xml:space="preserve"> Chaque image sera </w:t>
      </w:r>
      <w:r w:rsidR="006D49E3">
        <w:rPr>
          <w:sz w:val="24"/>
          <w:szCs w:val="24"/>
        </w:rPr>
        <w:t>nommée</w:t>
      </w:r>
      <w:r w:rsidR="008D2C1F">
        <w:rPr>
          <w:sz w:val="24"/>
          <w:szCs w:val="24"/>
        </w:rPr>
        <w:t xml:space="preserve"> : </w:t>
      </w:r>
      <w:r w:rsidR="006D49E3">
        <w:rPr>
          <w:sz w:val="24"/>
          <w:szCs w:val="24"/>
        </w:rPr>
        <w:t>S</w:t>
      </w:r>
      <w:r w:rsidR="008D2C1F">
        <w:rPr>
          <w:sz w:val="24"/>
          <w:szCs w:val="24"/>
        </w:rPr>
        <w:t>ection_</w:t>
      </w:r>
      <w:r w:rsidR="006D49E3">
        <w:rPr>
          <w:sz w:val="24"/>
          <w:szCs w:val="24"/>
        </w:rPr>
        <w:t>P</w:t>
      </w:r>
      <w:r w:rsidR="008D2C1F">
        <w:rPr>
          <w:sz w:val="24"/>
          <w:szCs w:val="24"/>
        </w:rPr>
        <w:t>ersona_</w:t>
      </w:r>
      <w:r w:rsidR="006D49E3">
        <w:rPr>
          <w:sz w:val="24"/>
          <w:szCs w:val="24"/>
        </w:rPr>
        <w:t>Scenario.jpg (Ex. A_Marc_Scenario.jpg ).</w:t>
      </w:r>
    </w:p>
    <w:p w14:paraId="1BCBCC79" w14:textId="1B90085E" w:rsidR="00CC0817" w:rsidRPr="00CC0817" w:rsidRDefault="00CC0817" w:rsidP="00CC0817">
      <w:pPr>
        <w:rPr>
          <w:sz w:val="24"/>
          <w:szCs w:val="24"/>
        </w:rPr>
      </w:pPr>
      <w:r>
        <w:rPr>
          <w:sz w:val="24"/>
          <w:szCs w:val="24"/>
        </w:rPr>
        <w:t>Le tableau des récits (Story Map)</w:t>
      </w:r>
    </w:p>
    <w:p w14:paraId="1D2BDCEC" w14:textId="13CFC508" w:rsidR="00CC0817" w:rsidRDefault="00CC0817" w:rsidP="00CC0817">
      <w:pPr>
        <w:pStyle w:val="Paragraphedeliste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Un tableau des récits (Story Map)</w:t>
      </w:r>
    </w:p>
    <w:p w14:paraId="1434EF52" w14:textId="78475FAB" w:rsidR="00CC0817" w:rsidRDefault="00CC0817" w:rsidP="00CC0817">
      <w:pPr>
        <w:pStyle w:val="Paragraphedeliste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Par </w:t>
      </w:r>
      <w:r w:rsidR="003B1079">
        <w:rPr>
          <w:sz w:val="24"/>
          <w:szCs w:val="24"/>
        </w:rPr>
        <w:t>scénario</w:t>
      </w:r>
    </w:p>
    <w:p w14:paraId="690D3870" w14:textId="2A50B5E9" w:rsidR="00CC0817" w:rsidRDefault="00CC0817" w:rsidP="00CC0817">
      <w:pPr>
        <w:pStyle w:val="Paragraphedeliste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Niveau activités (épopées) et tâches (récits-utilisateurs)</w:t>
      </w:r>
    </w:p>
    <w:p w14:paraId="6B6E64C7" w14:textId="06B0D695" w:rsidR="00CC0817" w:rsidRDefault="00CC0817" w:rsidP="00CC0817">
      <w:pPr>
        <w:pStyle w:val="Paragraphedeliste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La séparation par phase n’est pas nécessaire</w:t>
      </w:r>
    </w:p>
    <w:p w14:paraId="20BDF401" w14:textId="68C99BD8" w:rsidR="00CC0817" w:rsidRDefault="00CC0817" w:rsidP="00CC0817">
      <w:pPr>
        <w:pStyle w:val="Paragraphedeliste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Le tableau couvre l’ensemble des fonctionnalités</w:t>
      </w:r>
    </w:p>
    <w:p w14:paraId="6F47B9E8" w14:textId="67BE8DFA" w:rsidR="00A33942" w:rsidRDefault="003F312C" w:rsidP="00A33942">
      <w:pPr>
        <w:pStyle w:val="Paragraphedeliste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Remettez toutes les images </w:t>
      </w:r>
      <w:r w:rsidR="00A33942">
        <w:rPr>
          <w:sz w:val="24"/>
          <w:szCs w:val="24"/>
        </w:rPr>
        <w:t xml:space="preserve">des </w:t>
      </w:r>
      <w:r w:rsidR="00A33942">
        <w:rPr>
          <w:sz w:val="24"/>
          <w:szCs w:val="24"/>
        </w:rPr>
        <w:t xml:space="preserve">Story </w:t>
      </w:r>
      <w:r w:rsidR="0097412C">
        <w:rPr>
          <w:sz w:val="24"/>
          <w:szCs w:val="24"/>
        </w:rPr>
        <w:t>Map</w:t>
      </w:r>
      <w:r w:rsidR="00A33942">
        <w:rPr>
          <w:sz w:val="24"/>
          <w:szCs w:val="24"/>
        </w:rPr>
        <w:t xml:space="preserve"> en format .jpg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dans le dossier </w:t>
      </w:r>
      <w:r>
        <w:rPr>
          <w:sz w:val="24"/>
          <w:szCs w:val="24"/>
        </w:rPr>
        <w:t>St</w:t>
      </w:r>
      <w:r w:rsidR="00A82EC7">
        <w:rPr>
          <w:sz w:val="24"/>
          <w:szCs w:val="24"/>
        </w:rPr>
        <w:t>ory Map</w:t>
      </w:r>
      <w:r w:rsidR="00A33942">
        <w:rPr>
          <w:sz w:val="24"/>
          <w:szCs w:val="24"/>
        </w:rPr>
        <w:t>.</w:t>
      </w:r>
      <w:r w:rsidR="006D49E3">
        <w:rPr>
          <w:sz w:val="24"/>
          <w:szCs w:val="24"/>
        </w:rPr>
        <w:t xml:space="preserve"> </w:t>
      </w:r>
      <w:r w:rsidR="006D49E3">
        <w:rPr>
          <w:sz w:val="24"/>
          <w:szCs w:val="24"/>
        </w:rPr>
        <w:t>Chaque image sera nommée : Section_Persona_</w:t>
      </w:r>
      <w:r w:rsidR="006D49E3">
        <w:rPr>
          <w:sz w:val="24"/>
          <w:szCs w:val="24"/>
        </w:rPr>
        <w:t>StoryMap</w:t>
      </w:r>
      <w:r w:rsidR="006D49E3">
        <w:rPr>
          <w:sz w:val="24"/>
          <w:szCs w:val="24"/>
        </w:rPr>
        <w:t>.jpg (Ex. A_Marc_StoryMap.jpg ).</w:t>
      </w:r>
    </w:p>
    <w:p w14:paraId="783F3C40" w14:textId="5672F26F" w:rsidR="004B6748" w:rsidRDefault="00CC0817" w:rsidP="00CC0817">
      <w:pPr>
        <w:rPr>
          <w:sz w:val="24"/>
          <w:szCs w:val="24"/>
        </w:rPr>
      </w:pPr>
      <w:r>
        <w:rPr>
          <w:sz w:val="24"/>
          <w:szCs w:val="24"/>
        </w:rPr>
        <w:t xml:space="preserve">Livrable </w:t>
      </w:r>
      <w:r w:rsidR="006E6AED">
        <w:rPr>
          <w:sz w:val="24"/>
          <w:szCs w:val="24"/>
        </w:rPr>
        <w:t>3</w:t>
      </w:r>
      <w:r>
        <w:rPr>
          <w:sz w:val="24"/>
          <w:szCs w:val="24"/>
        </w:rPr>
        <w:t xml:space="preserve"> : </w:t>
      </w:r>
      <w:r w:rsidR="004B6748">
        <w:rPr>
          <w:sz w:val="24"/>
          <w:szCs w:val="24"/>
        </w:rPr>
        <w:t>Remise dans le projet Gitlab.</w:t>
      </w:r>
    </w:p>
    <w:p w14:paraId="452042E2" w14:textId="12CB72D4" w:rsidR="00CC0817" w:rsidRPr="00CC0817" w:rsidRDefault="00CC0817" w:rsidP="00CC0817">
      <w:pPr>
        <w:rPr>
          <w:sz w:val="24"/>
          <w:szCs w:val="24"/>
        </w:rPr>
      </w:pPr>
      <w:r>
        <w:rPr>
          <w:sz w:val="24"/>
          <w:szCs w:val="24"/>
        </w:rPr>
        <w:t>Le catalogue (Backlog)</w:t>
      </w:r>
      <w:r w:rsidR="0066043A">
        <w:rPr>
          <w:sz w:val="24"/>
          <w:szCs w:val="24"/>
        </w:rPr>
        <w:t xml:space="preserve"> </w:t>
      </w:r>
    </w:p>
    <w:p w14:paraId="7056F44F" w14:textId="23629F8F" w:rsidR="00CC0817" w:rsidRDefault="00CC0817" w:rsidP="00CC0817">
      <w:pPr>
        <w:pStyle w:val="Paragraphedeliste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Le catalogue de produit</w:t>
      </w:r>
    </w:p>
    <w:p w14:paraId="02C1114B" w14:textId="1EDAE330" w:rsidR="00233396" w:rsidRDefault="00AB19D5" w:rsidP="00CC0817">
      <w:pPr>
        <w:pStyle w:val="Paragraphedeliste"/>
        <w:numPr>
          <w:ilvl w:val="1"/>
          <w:numId w:val="19"/>
        </w:numPr>
        <w:rPr>
          <w:sz w:val="24"/>
          <w:szCs w:val="24"/>
        </w:rPr>
      </w:pPr>
      <w:r w:rsidRPr="00AB19D5">
        <w:rPr>
          <w:b/>
          <w:bCs/>
          <w:sz w:val="24"/>
          <w:szCs w:val="24"/>
        </w:rPr>
        <w:t>T</w:t>
      </w:r>
      <w:r w:rsidR="00233396" w:rsidRPr="00233396">
        <w:rPr>
          <w:b/>
          <w:bCs/>
          <w:sz w:val="24"/>
          <w:szCs w:val="24"/>
        </w:rPr>
        <w:t>outes les épopées</w:t>
      </w:r>
      <w:r w:rsidR="005105BB">
        <w:rPr>
          <w:sz w:val="24"/>
          <w:szCs w:val="24"/>
        </w:rPr>
        <w:t>.</w:t>
      </w:r>
      <w:r w:rsidR="002C5D4F">
        <w:rPr>
          <w:sz w:val="24"/>
          <w:szCs w:val="24"/>
        </w:rPr>
        <w:t xml:space="preserve"> </w:t>
      </w:r>
      <w:r w:rsidR="009C6A9A">
        <w:rPr>
          <w:sz w:val="24"/>
          <w:szCs w:val="24"/>
        </w:rPr>
        <w:t>Faites des tickets avec des étiquettes dans Gitlab.</w:t>
      </w:r>
    </w:p>
    <w:p w14:paraId="444A2A17" w14:textId="45BFB783" w:rsidR="00CC0817" w:rsidRPr="00AE5F7B" w:rsidRDefault="00AE5F7B" w:rsidP="00AE5F7B">
      <w:pPr>
        <w:pStyle w:val="Paragraphedeliste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Pour chaque épopée, </w:t>
      </w:r>
      <w:r w:rsidR="002C5D4F">
        <w:rPr>
          <w:sz w:val="24"/>
          <w:szCs w:val="24"/>
        </w:rPr>
        <w:t>écrivez</w:t>
      </w:r>
      <w:r w:rsidR="003F34BC">
        <w:rPr>
          <w:sz w:val="24"/>
          <w:szCs w:val="24"/>
        </w:rPr>
        <w:t xml:space="preserve"> </w:t>
      </w:r>
      <w:r w:rsidR="00CC0817" w:rsidRPr="00AE5F7B">
        <w:rPr>
          <w:b/>
          <w:bCs/>
          <w:sz w:val="24"/>
          <w:szCs w:val="24"/>
        </w:rPr>
        <w:t>tous les récits</w:t>
      </w:r>
      <w:r w:rsidR="00BD3B2A">
        <w:rPr>
          <w:b/>
          <w:bCs/>
          <w:sz w:val="24"/>
          <w:szCs w:val="24"/>
        </w:rPr>
        <w:t xml:space="preserve"> </w:t>
      </w:r>
      <w:r w:rsidR="00CC0817" w:rsidRPr="00AE5F7B">
        <w:rPr>
          <w:b/>
          <w:bCs/>
          <w:sz w:val="24"/>
          <w:szCs w:val="24"/>
        </w:rPr>
        <w:t>utilisateur</w:t>
      </w:r>
      <w:r w:rsidR="00CC0817" w:rsidRPr="00AE5F7B">
        <w:rPr>
          <w:sz w:val="24"/>
          <w:szCs w:val="24"/>
        </w:rPr>
        <w:t xml:space="preserve"> (</w:t>
      </w:r>
      <w:r w:rsidR="00404C47" w:rsidRPr="00AE5F7B">
        <w:rPr>
          <w:sz w:val="24"/>
          <w:szCs w:val="24"/>
        </w:rPr>
        <w:t>au format</w:t>
      </w:r>
      <w:r w:rsidR="00CC0817" w:rsidRPr="00AE5F7B">
        <w:rPr>
          <w:sz w:val="24"/>
          <w:szCs w:val="24"/>
        </w:rPr>
        <w:t xml:space="preserve"> </w:t>
      </w:r>
      <w:r w:rsidR="00021C5D">
        <w:rPr>
          <w:sz w:val="24"/>
          <w:szCs w:val="24"/>
        </w:rPr>
        <w:t xml:space="preserve">: </w:t>
      </w:r>
      <w:r w:rsidR="00CC0817" w:rsidRPr="00AE5F7B">
        <w:rPr>
          <w:sz w:val="24"/>
          <w:szCs w:val="24"/>
        </w:rPr>
        <w:t>En tant que …, je veux… afin de…)</w:t>
      </w:r>
      <w:r w:rsidR="009C6A9A">
        <w:rPr>
          <w:sz w:val="24"/>
          <w:szCs w:val="24"/>
        </w:rPr>
        <w:t xml:space="preserve">. </w:t>
      </w:r>
      <w:r w:rsidR="009C6A9A">
        <w:rPr>
          <w:sz w:val="24"/>
          <w:szCs w:val="24"/>
        </w:rPr>
        <w:t xml:space="preserve">Faites des tickets </w:t>
      </w:r>
      <w:r w:rsidR="009C6A9A">
        <w:rPr>
          <w:sz w:val="24"/>
          <w:szCs w:val="24"/>
        </w:rPr>
        <w:t xml:space="preserve">avec des étiquettes </w:t>
      </w:r>
      <w:r w:rsidR="009C6A9A">
        <w:rPr>
          <w:sz w:val="24"/>
          <w:szCs w:val="24"/>
        </w:rPr>
        <w:t>dans Gitlab.</w:t>
      </w:r>
    </w:p>
    <w:p w14:paraId="46079AD5" w14:textId="521910D4" w:rsidR="00CC0817" w:rsidRDefault="00CC0817" w:rsidP="00CC0817">
      <w:pPr>
        <w:pStyle w:val="Paragraphedeliste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La priorisation de </w:t>
      </w:r>
      <w:r w:rsidRPr="00404C47">
        <w:rPr>
          <w:b/>
          <w:bCs/>
          <w:sz w:val="24"/>
          <w:szCs w:val="24"/>
        </w:rPr>
        <w:t>tous les récits</w:t>
      </w:r>
      <w:r w:rsidR="00BD3B2A">
        <w:rPr>
          <w:b/>
          <w:bCs/>
          <w:sz w:val="24"/>
          <w:szCs w:val="24"/>
        </w:rPr>
        <w:t xml:space="preserve"> utilisateur</w:t>
      </w:r>
      <w:r w:rsidR="00A904C5">
        <w:rPr>
          <w:sz w:val="24"/>
          <w:szCs w:val="24"/>
        </w:rPr>
        <w:t xml:space="preserve"> </w:t>
      </w:r>
      <w:r w:rsidR="00404C47">
        <w:rPr>
          <w:sz w:val="24"/>
          <w:szCs w:val="24"/>
        </w:rPr>
        <w:t>avec des étiquettes</w:t>
      </w:r>
      <w:r w:rsidR="00233396">
        <w:rPr>
          <w:sz w:val="24"/>
          <w:szCs w:val="24"/>
        </w:rPr>
        <w:t xml:space="preserve"> GitLab</w:t>
      </w:r>
      <w:r w:rsidR="00404C47">
        <w:rPr>
          <w:sz w:val="24"/>
          <w:szCs w:val="24"/>
        </w:rPr>
        <w:t xml:space="preserve"> ET un ordre</w:t>
      </w:r>
      <w:r w:rsidR="00FC4167">
        <w:rPr>
          <w:sz w:val="24"/>
          <w:szCs w:val="24"/>
        </w:rPr>
        <w:t xml:space="preserve">. </w:t>
      </w:r>
      <w:r w:rsidR="00654489">
        <w:rPr>
          <w:sz w:val="24"/>
          <w:szCs w:val="24"/>
        </w:rPr>
        <w:t xml:space="preserve">Vous devez fournir </w:t>
      </w:r>
      <w:r w:rsidR="0060255E">
        <w:rPr>
          <w:sz w:val="24"/>
          <w:szCs w:val="24"/>
        </w:rPr>
        <w:t xml:space="preserve">la </w:t>
      </w:r>
      <w:r w:rsidR="00914C9E">
        <w:rPr>
          <w:sz w:val="24"/>
          <w:szCs w:val="24"/>
        </w:rPr>
        <w:t>justification</w:t>
      </w:r>
      <w:r w:rsidR="0060255E">
        <w:rPr>
          <w:sz w:val="24"/>
          <w:szCs w:val="24"/>
        </w:rPr>
        <w:t xml:space="preserve"> de votre priorisation en remettant </w:t>
      </w:r>
      <w:r w:rsidR="00CD54EA">
        <w:rPr>
          <w:sz w:val="24"/>
          <w:szCs w:val="24"/>
        </w:rPr>
        <w:t xml:space="preserve">votre </w:t>
      </w:r>
      <w:r w:rsidR="0060255E">
        <w:rPr>
          <w:sz w:val="24"/>
          <w:szCs w:val="24"/>
        </w:rPr>
        <w:t>matrice valeur-effort</w:t>
      </w:r>
      <w:r w:rsidR="00BD42DC">
        <w:rPr>
          <w:sz w:val="24"/>
          <w:szCs w:val="24"/>
        </w:rPr>
        <w:t xml:space="preserve"> complétée</w:t>
      </w:r>
      <w:r w:rsidR="00914C9E">
        <w:rPr>
          <w:sz w:val="24"/>
          <w:szCs w:val="24"/>
        </w:rPr>
        <w:t xml:space="preserve"> et expliqu</w:t>
      </w:r>
      <w:r w:rsidR="00C76EA5">
        <w:rPr>
          <w:sz w:val="24"/>
          <w:szCs w:val="24"/>
        </w:rPr>
        <w:t>ée</w:t>
      </w:r>
      <w:r w:rsidR="00BD42DC">
        <w:rPr>
          <w:sz w:val="24"/>
          <w:szCs w:val="24"/>
        </w:rPr>
        <w:t>.</w:t>
      </w:r>
    </w:p>
    <w:p w14:paraId="335C1897" w14:textId="47A72C5D" w:rsidR="00CC0817" w:rsidRDefault="00CC0817" w:rsidP="00CC0817">
      <w:pPr>
        <w:pStyle w:val="Paragraphedeliste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L’estimation </w:t>
      </w:r>
      <w:r w:rsidR="00202853">
        <w:rPr>
          <w:sz w:val="24"/>
          <w:szCs w:val="24"/>
        </w:rPr>
        <w:t>par poker-planning</w:t>
      </w:r>
      <w:r w:rsidR="0039122E">
        <w:rPr>
          <w:sz w:val="24"/>
          <w:szCs w:val="24"/>
        </w:rPr>
        <w:t xml:space="preserve">, </w:t>
      </w:r>
      <w:r>
        <w:rPr>
          <w:sz w:val="24"/>
          <w:szCs w:val="24"/>
        </w:rPr>
        <w:t>avec Fibonacci</w:t>
      </w:r>
      <w:r w:rsidR="0039122E">
        <w:rPr>
          <w:sz w:val="24"/>
          <w:szCs w:val="24"/>
        </w:rPr>
        <w:t xml:space="preserve">, </w:t>
      </w:r>
      <w:r w:rsidR="002F3155">
        <w:rPr>
          <w:sz w:val="24"/>
          <w:szCs w:val="24"/>
        </w:rPr>
        <w:t>de</w:t>
      </w:r>
      <w:r w:rsidR="0039122E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2F3155">
        <w:rPr>
          <w:b/>
          <w:bCs/>
          <w:sz w:val="24"/>
          <w:szCs w:val="24"/>
        </w:rPr>
        <w:t>9</w:t>
      </w:r>
      <w:r w:rsidR="002A2886" w:rsidRPr="008B5D6F">
        <w:rPr>
          <w:b/>
          <w:bCs/>
          <w:sz w:val="24"/>
          <w:szCs w:val="24"/>
        </w:rPr>
        <w:t xml:space="preserve"> récits-utilisateurs les plus prioritaires pour les équipes de 3</w:t>
      </w:r>
      <w:r w:rsidR="002A2886">
        <w:rPr>
          <w:sz w:val="24"/>
          <w:szCs w:val="24"/>
        </w:rPr>
        <w:t xml:space="preserve"> (ou des </w:t>
      </w:r>
      <w:r w:rsidR="002A2886">
        <w:rPr>
          <w:sz w:val="24"/>
          <w:szCs w:val="24"/>
        </w:rPr>
        <w:t>12</w:t>
      </w:r>
      <w:r w:rsidR="002A2886">
        <w:rPr>
          <w:sz w:val="24"/>
          <w:szCs w:val="24"/>
        </w:rPr>
        <w:t xml:space="preserve"> récits-utilisateurs les plus prioritaires pour les équipes de 4)</w:t>
      </w:r>
      <w:r w:rsidR="00404C47">
        <w:rPr>
          <w:sz w:val="24"/>
          <w:szCs w:val="24"/>
        </w:rPr>
        <w:t xml:space="preserve"> avec des étiquettes</w:t>
      </w:r>
      <w:r w:rsidR="00233396">
        <w:rPr>
          <w:sz w:val="24"/>
          <w:szCs w:val="24"/>
        </w:rPr>
        <w:t xml:space="preserve"> GitLab</w:t>
      </w:r>
      <w:r w:rsidR="00202853">
        <w:rPr>
          <w:sz w:val="24"/>
          <w:szCs w:val="24"/>
        </w:rPr>
        <w:t xml:space="preserve">. </w:t>
      </w:r>
      <w:r w:rsidR="001F4B7F">
        <w:rPr>
          <w:sz w:val="24"/>
          <w:szCs w:val="24"/>
        </w:rPr>
        <w:t xml:space="preserve">Donnez vos estimations </w:t>
      </w:r>
      <w:r w:rsidR="00CB08B5">
        <w:rPr>
          <w:sz w:val="24"/>
          <w:szCs w:val="24"/>
        </w:rPr>
        <w:t xml:space="preserve">avec des justifications </w:t>
      </w:r>
      <w:r w:rsidR="00B05D56">
        <w:rPr>
          <w:sz w:val="24"/>
          <w:szCs w:val="24"/>
        </w:rPr>
        <w:t xml:space="preserve">en </w:t>
      </w:r>
      <w:r w:rsidR="00AA7BA1">
        <w:rPr>
          <w:sz w:val="24"/>
          <w:szCs w:val="24"/>
        </w:rPr>
        <w:t>détaillant</w:t>
      </w:r>
      <w:r w:rsidR="00350C0A">
        <w:rPr>
          <w:sz w:val="24"/>
          <w:szCs w:val="24"/>
        </w:rPr>
        <w:t xml:space="preserve"> les critères </w:t>
      </w:r>
      <w:r w:rsidR="00B05D56">
        <w:rPr>
          <w:sz w:val="24"/>
          <w:szCs w:val="24"/>
        </w:rPr>
        <w:t>pris en compte</w:t>
      </w:r>
      <w:r w:rsidR="001F4B7F">
        <w:rPr>
          <w:sz w:val="24"/>
          <w:szCs w:val="24"/>
        </w:rPr>
        <w:t>.</w:t>
      </w:r>
    </w:p>
    <w:p w14:paraId="2915497F" w14:textId="66F00064" w:rsidR="00CC0817" w:rsidRDefault="00CC0817" w:rsidP="00CC0817">
      <w:pPr>
        <w:pStyle w:val="Paragraphedeliste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Le</w:t>
      </w:r>
      <w:r w:rsidR="00370C11">
        <w:rPr>
          <w:sz w:val="24"/>
          <w:szCs w:val="24"/>
        </w:rPr>
        <w:t>s critères d’acceptation</w:t>
      </w:r>
      <w:r>
        <w:rPr>
          <w:sz w:val="24"/>
          <w:szCs w:val="24"/>
        </w:rPr>
        <w:t xml:space="preserve"> </w:t>
      </w:r>
      <w:r w:rsidR="008F71BA">
        <w:rPr>
          <w:sz w:val="24"/>
          <w:szCs w:val="24"/>
        </w:rPr>
        <w:t>détaillés</w:t>
      </w:r>
      <w:r>
        <w:rPr>
          <w:sz w:val="24"/>
          <w:szCs w:val="24"/>
        </w:rPr>
        <w:t xml:space="preserve"> des </w:t>
      </w:r>
      <w:r w:rsidRPr="008B5D6F">
        <w:rPr>
          <w:b/>
          <w:bCs/>
          <w:sz w:val="24"/>
          <w:szCs w:val="24"/>
        </w:rPr>
        <w:t>6 récits-utilisateurs les plus prioritaires pour les équipes de 3</w:t>
      </w:r>
      <w:r>
        <w:rPr>
          <w:sz w:val="24"/>
          <w:szCs w:val="24"/>
        </w:rPr>
        <w:t xml:space="preserve"> </w:t>
      </w:r>
      <w:r w:rsidR="00404C47">
        <w:rPr>
          <w:sz w:val="24"/>
          <w:szCs w:val="24"/>
        </w:rPr>
        <w:t xml:space="preserve">(ou </w:t>
      </w:r>
      <w:r>
        <w:rPr>
          <w:sz w:val="24"/>
          <w:szCs w:val="24"/>
        </w:rPr>
        <w:t>des 8 récits-utilisateurs les plus prioritaires pour les équipes de 4</w:t>
      </w:r>
      <w:r w:rsidR="00404C47">
        <w:rPr>
          <w:sz w:val="24"/>
          <w:szCs w:val="24"/>
        </w:rPr>
        <w:t>)</w:t>
      </w:r>
      <w:r w:rsidR="00976018">
        <w:rPr>
          <w:sz w:val="24"/>
          <w:szCs w:val="24"/>
        </w:rPr>
        <w:t>.</w:t>
      </w:r>
      <w:r w:rsidR="005C02BD">
        <w:rPr>
          <w:sz w:val="24"/>
          <w:szCs w:val="24"/>
        </w:rPr>
        <w:t xml:space="preserve"> </w:t>
      </w:r>
      <w:r w:rsidR="002524A7">
        <w:rPr>
          <w:sz w:val="24"/>
          <w:szCs w:val="24"/>
        </w:rPr>
        <w:t>Pour ce faire, c</w:t>
      </w:r>
      <w:r w:rsidR="005C02BD">
        <w:rPr>
          <w:sz w:val="24"/>
          <w:szCs w:val="24"/>
        </w:rPr>
        <w:t xml:space="preserve">omplétez </w:t>
      </w:r>
      <w:r w:rsidR="002524A7">
        <w:rPr>
          <w:sz w:val="24"/>
          <w:szCs w:val="24"/>
        </w:rPr>
        <w:t>l’information des tickets dans Gitlab.</w:t>
      </w:r>
    </w:p>
    <w:p w14:paraId="6BA03DE9" w14:textId="6CA6BA42" w:rsidR="00CC0817" w:rsidRDefault="00404C47" w:rsidP="00CC0817">
      <w:pPr>
        <w:pStyle w:val="Paragraphedeliste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Le détail complet de</w:t>
      </w:r>
      <w:r w:rsidR="003B0D1C">
        <w:rPr>
          <w:sz w:val="24"/>
          <w:szCs w:val="24"/>
        </w:rPr>
        <w:t xml:space="preserve"> 3 ou 4</w:t>
      </w:r>
      <w:r>
        <w:rPr>
          <w:sz w:val="24"/>
          <w:szCs w:val="24"/>
        </w:rPr>
        <w:t xml:space="preserve"> récits techniques</w:t>
      </w:r>
      <w:r w:rsidR="003B0D1C">
        <w:rPr>
          <w:sz w:val="24"/>
          <w:szCs w:val="24"/>
        </w:rPr>
        <w:t xml:space="preserve"> selon la taille de l’équipe</w:t>
      </w:r>
      <w:r w:rsidR="00976018">
        <w:rPr>
          <w:sz w:val="24"/>
          <w:szCs w:val="24"/>
        </w:rPr>
        <w:t>.</w:t>
      </w:r>
    </w:p>
    <w:p w14:paraId="25A2BFA6" w14:textId="77777777" w:rsidR="00E216E0" w:rsidRPr="00C20D3B" w:rsidRDefault="00E216E0" w:rsidP="00E216E0">
      <w:pPr>
        <w:pStyle w:val="Paragraphedeliste"/>
        <w:ind w:left="1440"/>
        <w:rPr>
          <w:sz w:val="24"/>
          <w:szCs w:val="24"/>
        </w:rPr>
      </w:pPr>
    </w:p>
    <w:p w14:paraId="67FCEBA8" w14:textId="0D28B3CC" w:rsidR="00AD2C34" w:rsidRDefault="00CC0817" w:rsidP="00CC0817">
      <w:pPr>
        <w:rPr>
          <w:sz w:val="24"/>
          <w:szCs w:val="24"/>
        </w:rPr>
      </w:pPr>
      <w:r>
        <w:rPr>
          <w:sz w:val="24"/>
          <w:szCs w:val="24"/>
        </w:rPr>
        <w:t xml:space="preserve">Livrable </w:t>
      </w:r>
      <w:r w:rsidR="00226798">
        <w:rPr>
          <w:sz w:val="24"/>
          <w:szCs w:val="24"/>
        </w:rPr>
        <w:t>4</w:t>
      </w:r>
      <w:r>
        <w:rPr>
          <w:sz w:val="24"/>
          <w:szCs w:val="24"/>
        </w:rPr>
        <w:t xml:space="preserve"> : </w:t>
      </w:r>
      <w:r w:rsidR="009D31E7">
        <w:rPr>
          <w:sz w:val="24"/>
          <w:szCs w:val="24"/>
        </w:rPr>
        <w:t>Remise de tous les fichiers dans une archive .zip sur Léa.</w:t>
      </w:r>
    </w:p>
    <w:p w14:paraId="66155503" w14:textId="77777777" w:rsidR="0050338A" w:rsidRPr="0050338A" w:rsidRDefault="0050338A" w:rsidP="0050338A">
      <w:pPr>
        <w:rPr>
          <w:sz w:val="24"/>
          <w:szCs w:val="24"/>
        </w:rPr>
      </w:pPr>
      <w:r w:rsidRPr="0050338A">
        <w:rPr>
          <w:sz w:val="24"/>
          <w:szCs w:val="24"/>
        </w:rPr>
        <w:t>Le modèle C4</w:t>
      </w:r>
    </w:p>
    <w:p w14:paraId="5B6B3246" w14:textId="77777777" w:rsidR="0050338A" w:rsidRPr="0050338A" w:rsidRDefault="0050338A" w:rsidP="0050338A">
      <w:pPr>
        <w:numPr>
          <w:ilvl w:val="0"/>
          <w:numId w:val="32"/>
        </w:numPr>
        <w:rPr>
          <w:sz w:val="24"/>
          <w:szCs w:val="24"/>
        </w:rPr>
      </w:pPr>
      <w:r w:rsidRPr="0050338A">
        <w:rPr>
          <w:sz w:val="24"/>
          <w:szCs w:val="24"/>
        </w:rPr>
        <w:t xml:space="preserve">Le modèle C4, les </w:t>
      </w:r>
      <w:r w:rsidRPr="0050338A">
        <w:rPr>
          <w:b/>
          <w:bCs/>
          <w:sz w:val="24"/>
          <w:szCs w:val="24"/>
        </w:rPr>
        <w:t>deux premiers</w:t>
      </w:r>
      <w:r w:rsidRPr="0050338A">
        <w:rPr>
          <w:sz w:val="24"/>
          <w:szCs w:val="24"/>
        </w:rPr>
        <w:t xml:space="preserve"> niveaux (Systèmes et Conteneurs), avec une illustration pour le niveau C1 et une illustration pour le C2 (pas de deux pour un!)</w:t>
      </w:r>
    </w:p>
    <w:p w14:paraId="3A748DA2" w14:textId="7F15DFDF" w:rsidR="0050338A" w:rsidRPr="0050338A" w:rsidRDefault="0050338A" w:rsidP="0050338A">
      <w:pPr>
        <w:numPr>
          <w:ilvl w:val="0"/>
          <w:numId w:val="32"/>
        </w:numPr>
        <w:rPr>
          <w:sz w:val="24"/>
          <w:szCs w:val="24"/>
        </w:rPr>
      </w:pPr>
      <w:r w:rsidRPr="0050338A">
        <w:rPr>
          <w:sz w:val="24"/>
          <w:szCs w:val="24"/>
        </w:rPr>
        <w:t xml:space="preserve">Les fichiers remis sont des images </w:t>
      </w:r>
      <w:r>
        <w:rPr>
          <w:sz w:val="24"/>
          <w:szCs w:val="24"/>
        </w:rPr>
        <w:t>.</w:t>
      </w:r>
      <w:r w:rsidRPr="0050338A">
        <w:rPr>
          <w:sz w:val="24"/>
          <w:szCs w:val="24"/>
        </w:rPr>
        <w:t xml:space="preserve">jpg, qui portent le nom ‘C4.jpg’ </w:t>
      </w:r>
      <w:r>
        <w:rPr>
          <w:sz w:val="24"/>
          <w:szCs w:val="24"/>
        </w:rPr>
        <w:t>sur Léa.</w:t>
      </w:r>
    </w:p>
    <w:p w14:paraId="246A5067" w14:textId="77777777" w:rsidR="0050338A" w:rsidRDefault="0050338A" w:rsidP="0050338A">
      <w:pPr>
        <w:numPr>
          <w:ilvl w:val="0"/>
          <w:numId w:val="32"/>
        </w:numPr>
        <w:rPr>
          <w:sz w:val="24"/>
          <w:szCs w:val="24"/>
        </w:rPr>
      </w:pPr>
      <w:r w:rsidRPr="0050338A">
        <w:rPr>
          <w:sz w:val="24"/>
          <w:szCs w:val="24"/>
        </w:rPr>
        <w:t>L’image est également associée au récit technique sur l’architecture.</w:t>
      </w:r>
    </w:p>
    <w:p w14:paraId="34B09EB2" w14:textId="77777777" w:rsidR="008B0C23" w:rsidRDefault="008B0C23" w:rsidP="008B0C23">
      <w:pPr>
        <w:pStyle w:val="NormalWeb"/>
        <w:spacing w:before="0" w:beforeAutospacing="0" w:after="120" w:afterAutospacing="0"/>
      </w:pPr>
      <w:r>
        <w:rPr>
          <w:rFonts w:ascii="Calibri" w:hAnsi="Calibri" w:cs="Calibri"/>
          <w:color w:val="000000"/>
        </w:rPr>
        <w:t>Le threat model</w:t>
      </w:r>
    </w:p>
    <w:p w14:paraId="76C4E262" w14:textId="77777777" w:rsidR="008B0C23" w:rsidRDefault="008B0C23" w:rsidP="008B0C23">
      <w:pPr>
        <w:pStyle w:val="NormalWeb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Le threat model pour l’application Pagoda seulement (pas toute l’architecture)</w:t>
      </w:r>
    </w:p>
    <w:p w14:paraId="7A2DD3FE" w14:textId="77777777" w:rsidR="008B0C23" w:rsidRDefault="008B0C23" w:rsidP="008B0C23">
      <w:pPr>
        <w:pStyle w:val="NormalWeb"/>
        <w:numPr>
          <w:ilvl w:val="0"/>
          <w:numId w:val="32"/>
        </w:numPr>
        <w:spacing w:before="0" w:beforeAutospacing="0" w:after="12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Le point de départ de votre threat model est votre modèle C4, niveau 2.</w:t>
      </w:r>
    </w:p>
    <w:p w14:paraId="07E4FA9B" w14:textId="77777777" w:rsidR="008B0C23" w:rsidRPr="0050338A" w:rsidRDefault="008B0C23" w:rsidP="008B0C23">
      <w:pPr>
        <w:ind w:left="720"/>
        <w:rPr>
          <w:sz w:val="24"/>
          <w:szCs w:val="24"/>
        </w:rPr>
      </w:pPr>
    </w:p>
    <w:p w14:paraId="2C814E06" w14:textId="6CE983C4" w:rsidR="00CC0817" w:rsidRPr="00CC0817" w:rsidRDefault="00CC0817" w:rsidP="00CC0817">
      <w:pPr>
        <w:rPr>
          <w:sz w:val="24"/>
          <w:szCs w:val="24"/>
        </w:rPr>
      </w:pPr>
      <w:r>
        <w:rPr>
          <w:sz w:val="24"/>
          <w:szCs w:val="24"/>
        </w:rPr>
        <w:t>Le modèle de données</w:t>
      </w:r>
    </w:p>
    <w:p w14:paraId="2D6C26FB" w14:textId="77777777" w:rsidR="008B0C23" w:rsidRPr="008B0C23" w:rsidRDefault="008B0C23" w:rsidP="008B0C23">
      <w:pPr>
        <w:numPr>
          <w:ilvl w:val="0"/>
          <w:numId w:val="34"/>
        </w:numPr>
        <w:rPr>
          <w:sz w:val="24"/>
          <w:szCs w:val="24"/>
        </w:rPr>
      </w:pPr>
      <w:r w:rsidRPr="008B0C23">
        <w:rPr>
          <w:sz w:val="24"/>
          <w:szCs w:val="24"/>
        </w:rPr>
        <w:t>Un formalisme de tables relationnelles est utilisé (dans draw.io, la catégorie « Entity Relation »</w:t>
      </w:r>
    </w:p>
    <w:p w14:paraId="2920373D" w14:textId="77777777" w:rsidR="008B0C23" w:rsidRPr="008B0C23" w:rsidRDefault="008B0C23" w:rsidP="008B0C23">
      <w:pPr>
        <w:numPr>
          <w:ilvl w:val="0"/>
          <w:numId w:val="34"/>
        </w:numPr>
        <w:rPr>
          <w:sz w:val="24"/>
          <w:szCs w:val="24"/>
        </w:rPr>
      </w:pPr>
      <w:r w:rsidRPr="008B0C23">
        <w:rPr>
          <w:sz w:val="24"/>
          <w:szCs w:val="24"/>
        </w:rPr>
        <w:t>Le formalisme « Crow’s Foot » est utilisé</w:t>
      </w:r>
    </w:p>
    <w:p w14:paraId="53F3E0A6" w14:textId="77777777" w:rsidR="008B0C23" w:rsidRPr="008B0C23" w:rsidRDefault="008B0C23" w:rsidP="008B0C23">
      <w:pPr>
        <w:numPr>
          <w:ilvl w:val="0"/>
          <w:numId w:val="34"/>
        </w:numPr>
        <w:rPr>
          <w:sz w:val="24"/>
          <w:szCs w:val="24"/>
        </w:rPr>
      </w:pPr>
      <w:r w:rsidRPr="008B0C23">
        <w:rPr>
          <w:sz w:val="24"/>
          <w:szCs w:val="24"/>
        </w:rPr>
        <w:t>Les entités et leurs champs sont présents.  Les clés (primaires, étrangères et uniques) sont identifiées.  Les champs obligatoires sont identifiés.  La nature des champs (NUMBER, VARCHAR, etc.) n’est pas nécessaire.</w:t>
      </w:r>
    </w:p>
    <w:p w14:paraId="4DFE10B4" w14:textId="77777777" w:rsidR="008B0C23" w:rsidRPr="008B0C23" w:rsidRDefault="008B0C23" w:rsidP="008B0C23">
      <w:pPr>
        <w:numPr>
          <w:ilvl w:val="0"/>
          <w:numId w:val="34"/>
        </w:numPr>
        <w:rPr>
          <w:sz w:val="24"/>
          <w:szCs w:val="24"/>
        </w:rPr>
      </w:pPr>
      <w:r w:rsidRPr="008B0C23">
        <w:rPr>
          <w:sz w:val="24"/>
          <w:szCs w:val="24"/>
        </w:rPr>
        <w:t>Les relations entre les tables sont présentes.</w:t>
      </w:r>
    </w:p>
    <w:p w14:paraId="26D39F69" w14:textId="77777777" w:rsidR="008B0C23" w:rsidRPr="008B0C23" w:rsidRDefault="008B0C23" w:rsidP="008B0C23">
      <w:pPr>
        <w:numPr>
          <w:ilvl w:val="0"/>
          <w:numId w:val="34"/>
        </w:numPr>
        <w:rPr>
          <w:sz w:val="24"/>
          <w:szCs w:val="24"/>
        </w:rPr>
      </w:pPr>
      <w:r w:rsidRPr="008B0C23">
        <w:rPr>
          <w:sz w:val="24"/>
          <w:szCs w:val="24"/>
        </w:rPr>
        <w:t>Les règles d’affaires sont incluses dans une boite de texte, directement sur votre MRD.</w:t>
      </w:r>
    </w:p>
    <w:p w14:paraId="44BAE803" w14:textId="77777777" w:rsidR="00CC0817" w:rsidRDefault="00CC0817" w:rsidP="00CC0817">
      <w:pPr>
        <w:rPr>
          <w:sz w:val="24"/>
          <w:szCs w:val="24"/>
        </w:rPr>
      </w:pPr>
    </w:p>
    <w:p w14:paraId="24CEB6C9" w14:textId="27BDE3FB" w:rsidR="00CC0817" w:rsidRDefault="00CC0817" w:rsidP="00CC0817">
      <w:pPr>
        <w:rPr>
          <w:sz w:val="24"/>
          <w:szCs w:val="24"/>
        </w:rPr>
      </w:pPr>
      <w:r>
        <w:rPr>
          <w:sz w:val="24"/>
          <w:szCs w:val="24"/>
        </w:rPr>
        <w:t xml:space="preserve">Livrable </w:t>
      </w:r>
      <w:r w:rsidR="00AD2C34">
        <w:rPr>
          <w:sz w:val="24"/>
          <w:szCs w:val="24"/>
        </w:rPr>
        <w:t>5</w:t>
      </w:r>
      <w:r>
        <w:rPr>
          <w:sz w:val="24"/>
          <w:szCs w:val="24"/>
        </w:rPr>
        <w:t> : L’évaluation individuelle</w:t>
      </w:r>
      <w:r w:rsidR="005A1089">
        <w:rPr>
          <w:sz w:val="24"/>
          <w:szCs w:val="24"/>
        </w:rPr>
        <w:t xml:space="preserve"> sera faite sous forme d</w:t>
      </w:r>
      <w:r w:rsidR="00421D5B">
        <w:rPr>
          <w:sz w:val="24"/>
          <w:szCs w:val="24"/>
        </w:rPr>
        <w:t>’un</w:t>
      </w:r>
      <w:r w:rsidR="005A1089">
        <w:rPr>
          <w:sz w:val="24"/>
          <w:szCs w:val="24"/>
        </w:rPr>
        <w:t xml:space="preserve"> formulaire MSForm. </w:t>
      </w:r>
    </w:p>
    <w:p w14:paraId="43C5C62C" w14:textId="44E64F75" w:rsidR="00CC0817" w:rsidRPr="00CC0817" w:rsidRDefault="00CC0817" w:rsidP="00CC0817">
      <w:pPr>
        <w:pStyle w:val="Paragraphedeliste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Un</w:t>
      </w:r>
      <w:r w:rsidR="00634E60">
        <w:rPr>
          <w:sz w:val="24"/>
          <w:szCs w:val="24"/>
        </w:rPr>
        <w:t xml:space="preserve"> formulaire par </w:t>
      </w:r>
      <w:r>
        <w:rPr>
          <w:sz w:val="24"/>
          <w:szCs w:val="24"/>
        </w:rPr>
        <w:t>personne.</w:t>
      </w:r>
    </w:p>
    <w:p w14:paraId="215C45E2" w14:textId="77777777" w:rsidR="002B3ECA" w:rsidRPr="002B3ECA" w:rsidRDefault="002B3ECA" w:rsidP="002B3ECA"/>
    <w:p w14:paraId="35D821ED" w14:textId="77777777" w:rsidR="00862F73" w:rsidRDefault="00862F73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>
        <w:br w:type="page"/>
      </w:r>
    </w:p>
    <w:p w14:paraId="3D19B7D2" w14:textId="68C971D6" w:rsidR="00E4115C" w:rsidRDefault="00E4115C" w:rsidP="00E4115C">
      <w:pPr>
        <w:pStyle w:val="Titre2"/>
      </w:pPr>
      <w:r w:rsidRPr="000C42A8">
        <w:lastRenderedPageBreak/>
        <w:t>Critères d</w:t>
      </w:r>
      <w:r w:rsidR="00C10FAD" w:rsidRPr="000C42A8">
        <w:t>’évaluation</w:t>
      </w:r>
    </w:p>
    <w:p w14:paraId="73B674BF" w14:textId="77777777" w:rsidR="00E70AEA" w:rsidRPr="00E70AEA" w:rsidRDefault="00E70AEA" w:rsidP="00E70AEA">
      <w:pPr>
        <w:rPr>
          <w:sz w:val="24"/>
          <w:szCs w:val="24"/>
        </w:rPr>
      </w:pPr>
    </w:p>
    <w:p w14:paraId="3DB36CC8" w14:textId="4BFC7652" w:rsidR="00E70AEA" w:rsidRDefault="00E70AEA" w:rsidP="00E70AEA">
      <w:pPr>
        <w:rPr>
          <w:sz w:val="24"/>
          <w:szCs w:val="24"/>
        </w:rPr>
      </w:pPr>
      <w:r w:rsidRPr="00E70AEA">
        <w:rPr>
          <w:sz w:val="24"/>
          <w:szCs w:val="24"/>
        </w:rPr>
        <w:t>L’analyse</w:t>
      </w:r>
      <w:r>
        <w:rPr>
          <w:sz w:val="24"/>
          <w:szCs w:val="24"/>
        </w:rPr>
        <w:t xml:space="preserve"> fonctionnelle : </w:t>
      </w:r>
      <w:r w:rsidR="00423938">
        <w:rPr>
          <w:sz w:val="24"/>
          <w:szCs w:val="24"/>
        </w:rPr>
        <w:t>3</w:t>
      </w:r>
      <w:r w:rsidR="008B1CA6">
        <w:rPr>
          <w:sz w:val="24"/>
          <w:szCs w:val="24"/>
        </w:rPr>
        <w:t>2</w:t>
      </w:r>
      <w:r>
        <w:rPr>
          <w:sz w:val="24"/>
          <w:szCs w:val="24"/>
        </w:rPr>
        <w:t>%</w:t>
      </w:r>
    </w:p>
    <w:p w14:paraId="280AC008" w14:textId="2CA4A5F8" w:rsidR="006852AC" w:rsidRDefault="006852AC" w:rsidP="00E70AEA">
      <w:pPr>
        <w:pStyle w:val="Paragraphedeliste"/>
        <w:numPr>
          <w:ilvl w:val="0"/>
          <w:numId w:val="17"/>
        </w:numPr>
        <w:rPr>
          <w:sz w:val="24"/>
          <w:szCs w:val="24"/>
        </w:rPr>
      </w:pPr>
      <w:r w:rsidRPr="006852AC">
        <w:rPr>
          <w:sz w:val="24"/>
          <w:szCs w:val="24"/>
        </w:rPr>
        <w:t xml:space="preserve">Livrable 1 (le mandat) : </w:t>
      </w:r>
      <w:r w:rsidR="00423938">
        <w:rPr>
          <w:sz w:val="24"/>
          <w:szCs w:val="24"/>
        </w:rPr>
        <w:t>6</w:t>
      </w:r>
      <w:r w:rsidRPr="006852AC">
        <w:rPr>
          <w:sz w:val="24"/>
          <w:szCs w:val="24"/>
        </w:rPr>
        <w:t>%</w:t>
      </w:r>
    </w:p>
    <w:p w14:paraId="461E5D77" w14:textId="1D0FBB94" w:rsidR="00E70AEA" w:rsidRPr="00E70AEA" w:rsidRDefault="00E70AEA" w:rsidP="00E70AEA">
      <w:pPr>
        <w:pStyle w:val="Paragraphedeliste"/>
        <w:numPr>
          <w:ilvl w:val="0"/>
          <w:numId w:val="17"/>
        </w:numPr>
        <w:rPr>
          <w:sz w:val="24"/>
          <w:szCs w:val="24"/>
        </w:rPr>
      </w:pPr>
      <w:r w:rsidRPr="00E70AEA">
        <w:rPr>
          <w:sz w:val="24"/>
          <w:szCs w:val="24"/>
        </w:rPr>
        <w:t xml:space="preserve">Livrable </w:t>
      </w:r>
      <w:r w:rsidR="006852AC">
        <w:rPr>
          <w:sz w:val="24"/>
          <w:szCs w:val="24"/>
        </w:rPr>
        <w:t>2</w:t>
      </w:r>
      <w:r w:rsidRPr="00E70AEA">
        <w:rPr>
          <w:sz w:val="24"/>
          <w:szCs w:val="24"/>
        </w:rPr>
        <w:t xml:space="preserve"> (les personas) : </w:t>
      </w:r>
      <w:r w:rsidR="00423938">
        <w:rPr>
          <w:sz w:val="24"/>
          <w:szCs w:val="24"/>
        </w:rPr>
        <w:t>6</w:t>
      </w:r>
      <w:r w:rsidRPr="00E70AEA">
        <w:rPr>
          <w:sz w:val="24"/>
          <w:szCs w:val="24"/>
        </w:rPr>
        <w:t>%</w:t>
      </w:r>
    </w:p>
    <w:p w14:paraId="5E84E9CF" w14:textId="43ACFC39" w:rsidR="00E70AEA" w:rsidRDefault="00E70AEA" w:rsidP="00E70AEA">
      <w:pPr>
        <w:pStyle w:val="Paragraphedeliste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Livrable 2 (les scénarios) : </w:t>
      </w:r>
      <w:r w:rsidR="00091AE2">
        <w:rPr>
          <w:sz w:val="24"/>
          <w:szCs w:val="24"/>
        </w:rPr>
        <w:t>1</w:t>
      </w:r>
      <w:r w:rsidR="008B1CA6">
        <w:rPr>
          <w:sz w:val="24"/>
          <w:szCs w:val="24"/>
        </w:rPr>
        <w:t>6</w:t>
      </w:r>
      <w:r>
        <w:rPr>
          <w:sz w:val="24"/>
          <w:szCs w:val="24"/>
        </w:rPr>
        <w:t>%</w:t>
      </w:r>
    </w:p>
    <w:p w14:paraId="641DF537" w14:textId="63098063" w:rsidR="00E70AEA" w:rsidRDefault="00E70AEA" w:rsidP="00E70AEA">
      <w:pPr>
        <w:pStyle w:val="Paragraphedeliste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Livrable </w:t>
      </w:r>
      <w:r w:rsidR="006852AC">
        <w:rPr>
          <w:sz w:val="24"/>
          <w:szCs w:val="24"/>
        </w:rPr>
        <w:t>2</w:t>
      </w:r>
      <w:r>
        <w:rPr>
          <w:sz w:val="24"/>
          <w:szCs w:val="24"/>
        </w:rPr>
        <w:t xml:space="preserve"> (le storymap) : </w:t>
      </w:r>
      <w:r w:rsidR="00423938">
        <w:rPr>
          <w:sz w:val="24"/>
          <w:szCs w:val="24"/>
        </w:rPr>
        <w:t>4</w:t>
      </w:r>
      <w:r>
        <w:rPr>
          <w:sz w:val="24"/>
          <w:szCs w:val="24"/>
        </w:rPr>
        <w:t>%</w:t>
      </w:r>
    </w:p>
    <w:p w14:paraId="583BEE44" w14:textId="6FB8C2AE" w:rsidR="00E70AEA" w:rsidRDefault="00E70AEA" w:rsidP="00E70AEA">
      <w:pPr>
        <w:rPr>
          <w:sz w:val="24"/>
          <w:szCs w:val="24"/>
        </w:rPr>
      </w:pPr>
      <w:r>
        <w:rPr>
          <w:sz w:val="24"/>
          <w:szCs w:val="24"/>
        </w:rPr>
        <w:t xml:space="preserve">La constitution du catalogue (livrable </w:t>
      </w:r>
      <w:r w:rsidR="009A083F">
        <w:rPr>
          <w:sz w:val="24"/>
          <w:szCs w:val="24"/>
        </w:rPr>
        <w:t>3</w:t>
      </w:r>
      <w:r>
        <w:rPr>
          <w:sz w:val="24"/>
          <w:szCs w:val="24"/>
        </w:rPr>
        <w:t xml:space="preserve">): </w:t>
      </w:r>
      <w:r w:rsidR="00BB62A1">
        <w:rPr>
          <w:sz w:val="24"/>
          <w:szCs w:val="24"/>
        </w:rPr>
        <w:t>3</w:t>
      </w:r>
      <w:r w:rsidR="00452E5A">
        <w:rPr>
          <w:sz w:val="24"/>
          <w:szCs w:val="24"/>
        </w:rPr>
        <w:t>2</w:t>
      </w:r>
      <w:r>
        <w:rPr>
          <w:sz w:val="24"/>
          <w:szCs w:val="24"/>
        </w:rPr>
        <w:t>%</w:t>
      </w:r>
    </w:p>
    <w:p w14:paraId="2F133D07" w14:textId="740AD876" w:rsidR="0037317D" w:rsidRDefault="00E70AEA" w:rsidP="00E70AEA">
      <w:pPr>
        <w:pStyle w:val="Paragraphedeliste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Récits utilisateurs</w:t>
      </w:r>
      <w:r w:rsidR="0037317D">
        <w:rPr>
          <w:sz w:val="24"/>
          <w:szCs w:val="24"/>
        </w:rPr>
        <w:t xml:space="preserve"> : </w:t>
      </w:r>
      <w:r w:rsidR="001039F5">
        <w:rPr>
          <w:sz w:val="24"/>
          <w:szCs w:val="24"/>
        </w:rPr>
        <w:t>7</w:t>
      </w:r>
      <w:r w:rsidR="00D75323">
        <w:rPr>
          <w:sz w:val="24"/>
          <w:szCs w:val="24"/>
        </w:rPr>
        <w:t>%</w:t>
      </w:r>
    </w:p>
    <w:p w14:paraId="024CBD61" w14:textId="01E2D459" w:rsidR="00BB62A1" w:rsidRDefault="00BB62A1" w:rsidP="00E70AEA">
      <w:pPr>
        <w:pStyle w:val="Paragraphedeliste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Critères d’acc</w:t>
      </w:r>
      <w:r w:rsidR="00C91EA1">
        <w:rPr>
          <w:sz w:val="24"/>
          <w:szCs w:val="24"/>
        </w:rPr>
        <w:t xml:space="preserve">eptations : </w:t>
      </w:r>
      <w:r w:rsidR="00452E5A">
        <w:rPr>
          <w:sz w:val="24"/>
          <w:szCs w:val="24"/>
        </w:rPr>
        <w:t>7</w:t>
      </w:r>
      <w:r w:rsidR="00C91EA1">
        <w:rPr>
          <w:sz w:val="24"/>
          <w:szCs w:val="24"/>
        </w:rPr>
        <w:t>%</w:t>
      </w:r>
    </w:p>
    <w:p w14:paraId="46FEDC2E" w14:textId="48C333F1" w:rsidR="00E70AEA" w:rsidRDefault="0037317D" w:rsidP="00E70AEA">
      <w:pPr>
        <w:pStyle w:val="Paragraphedeliste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Récits </w:t>
      </w:r>
      <w:r w:rsidR="00E70AEA">
        <w:rPr>
          <w:sz w:val="24"/>
          <w:szCs w:val="24"/>
        </w:rPr>
        <w:t xml:space="preserve">techniques : </w:t>
      </w:r>
      <w:r w:rsidR="001039F5">
        <w:rPr>
          <w:sz w:val="24"/>
          <w:szCs w:val="24"/>
        </w:rPr>
        <w:t>4</w:t>
      </w:r>
      <w:r w:rsidR="00E70AEA">
        <w:rPr>
          <w:sz w:val="24"/>
          <w:szCs w:val="24"/>
        </w:rPr>
        <w:t>%</w:t>
      </w:r>
    </w:p>
    <w:p w14:paraId="0ED69D6E" w14:textId="0BB0318C" w:rsidR="00E70AEA" w:rsidRDefault="00E70AEA" w:rsidP="00E70AEA">
      <w:pPr>
        <w:pStyle w:val="Paragraphedeliste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Priorisation des récits : </w:t>
      </w:r>
      <w:r w:rsidR="001039F5">
        <w:rPr>
          <w:sz w:val="24"/>
          <w:szCs w:val="24"/>
        </w:rPr>
        <w:t>8</w:t>
      </w:r>
      <w:r>
        <w:rPr>
          <w:sz w:val="24"/>
          <w:szCs w:val="24"/>
        </w:rPr>
        <w:t>%</w:t>
      </w:r>
    </w:p>
    <w:p w14:paraId="23043178" w14:textId="465FC768" w:rsidR="00E70AEA" w:rsidRDefault="00E70AEA" w:rsidP="00E70AEA">
      <w:pPr>
        <w:pStyle w:val="Paragraphedeliste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Estimation des récits : </w:t>
      </w:r>
      <w:r w:rsidR="001039F5">
        <w:rPr>
          <w:sz w:val="24"/>
          <w:szCs w:val="24"/>
        </w:rPr>
        <w:t>6</w:t>
      </w:r>
      <w:r>
        <w:rPr>
          <w:sz w:val="24"/>
          <w:szCs w:val="24"/>
        </w:rPr>
        <w:t>%</w:t>
      </w:r>
    </w:p>
    <w:p w14:paraId="4F14CCC2" w14:textId="27657766" w:rsidR="0050775C" w:rsidRPr="0050775C" w:rsidRDefault="0050775C" w:rsidP="0050775C">
      <w:pPr>
        <w:rPr>
          <w:sz w:val="24"/>
          <w:szCs w:val="24"/>
        </w:rPr>
      </w:pPr>
      <w:r w:rsidRPr="0050775C">
        <w:rPr>
          <w:sz w:val="24"/>
          <w:szCs w:val="24"/>
        </w:rPr>
        <w:t xml:space="preserve">L’architecture et le threat model (livrable </w:t>
      </w:r>
      <w:r w:rsidR="00B15FAD">
        <w:rPr>
          <w:sz w:val="24"/>
          <w:szCs w:val="24"/>
        </w:rPr>
        <w:t>4</w:t>
      </w:r>
      <w:r w:rsidRPr="0050775C">
        <w:rPr>
          <w:sz w:val="24"/>
          <w:szCs w:val="24"/>
        </w:rPr>
        <w:t xml:space="preserve">): </w:t>
      </w:r>
      <w:r w:rsidR="0066236D">
        <w:rPr>
          <w:sz w:val="24"/>
          <w:szCs w:val="24"/>
        </w:rPr>
        <w:t>18</w:t>
      </w:r>
      <w:r w:rsidRPr="0050775C">
        <w:rPr>
          <w:sz w:val="24"/>
          <w:szCs w:val="24"/>
        </w:rPr>
        <w:t>%</w:t>
      </w:r>
    </w:p>
    <w:p w14:paraId="5668F2D3" w14:textId="62B3DE8E" w:rsidR="0050775C" w:rsidRPr="0050775C" w:rsidRDefault="0050775C" w:rsidP="0050775C">
      <w:pPr>
        <w:numPr>
          <w:ilvl w:val="0"/>
          <w:numId w:val="35"/>
        </w:numPr>
        <w:rPr>
          <w:sz w:val="24"/>
          <w:szCs w:val="24"/>
        </w:rPr>
      </w:pPr>
      <w:r w:rsidRPr="0050775C">
        <w:rPr>
          <w:sz w:val="24"/>
          <w:szCs w:val="24"/>
        </w:rPr>
        <w:t xml:space="preserve">Niveau « Systèmes » : </w:t>
      </w:r>
      <w:r w:rsidR="00D75323">
        <w:rPr>
          <w:sz w:val="24"/>
          <w:szCs w:val="24"/>
        </w:rPr>
        <w:t>6</w:t>
      </w:r>
      <w:r w:rsidRPr="0050775C">
        <w:rPr>
          <w:sz w:val="24"/>
          <w:szCs w:val="24"/>
        </w:rPr>
        <w:t>%</w:t>
      </w:r>
    </w:p>
    <w:p w14:paraId="133863FE" w14:textId="6A63B08B" w:rsidR="0050775C" w:rsidRPr="0050775C" w:rsidRDefault="0050775C" w:rsidP="0050775C">
      <w:pPr>
        <w:numPr>
          <w:ilvl w:val="1"/>
          <w:numId w:val="36"/>
        </w:numPr>
        <w:rPr>
          <w:sz w:val="24"/>
          <w:szCs w:val="24"/>
        </w:rPr>
      </w:pPr>
      <w:r w:rsidRPr="0050775C">
        <w:rPr>
          <w:sz w:val="24"/>
          <w:szCs w:val="24"/>
        </w:rPr>
        <w:t xml:space="preserve">Acteurs : </w:t>
      </w:r>
      <w:r w:rsidR="00D75323">
        <w:rPr>
          <w:sz w:val="24"/>
          <w:szCs w:val="24"/>
        </w:rPr>
        <w:t>3</w:t>
      </w:r>
      <w:r w:rsidRPr="0050775C">
        <w:rPr>
          <w:sz w:val="24"/>
          <w:szCs w:val="24"/>
        </w:rPr>
        <w:t>%</w:t>
      </w:r>
    </w:p>
    <w:p w14:paraId="7560CADB" w14:textId="6C194477" w:rsidR="0050775C" w:rsidRPr="0050775C" w:rsidRDefault="0050775C" w:rsidP="0050775C">
      <w:pPr>
        <w:numPr>
          <w:ilvl w:val="1"/>
          <w:numId w:val="37"/>
        </w:numPr>
        <w:rPr>
          <w:sz w:val="24"/>
          <w:szCs w:val="24"/>
        </w:rPr>
      </w:pPr>
      <w:r w:rsidRPr="0050775C">
        <w:rPr>
          <w:sz w:val="24"/>
          <w:szCs w:val="24"/>
        </w:rPr>
        <w:t xml:space="preserve">Systèmes externes (avec liaison) : </w:t>
      </w:r>
      <w:r w:rsidR="00D75323">
        <w:rPr>
          <w:sz w:val="24"/>
          <w:szCs w:val="24"/>
        </w:rPr>
        <w:t>3</w:t>
      </w:r>
      <w:r w:rsidRPr="0050775C">
        <w:rPr>
          <w:sz w:val="24"/>
          <w:szCs w:val="24"/>
        </w:rPr>
        <w:t>%</w:t>
      </w:r>
    </w:p>
    <w:p w14:paraId="1D532D9F" w14:textId="75BBD8EB" w:rsidR="0050775C" w:rsidRPr="0050775C" w:rsidRDefault="0050775C" w:rsidP="0050775C">
      <w:pPr>
        <w:numPr>
          <w:ilvl w:val="0"/>
          <w:numId w:val="35"/>
        </w:numPr>
        <w:rPr>
          <w:sz w:val="24"/>
          <w:szCs w:val="24"/>
        </w:rPr>
      </w:pPr>
      <w:r w:rsidRPr="0050775C">
        <w:rPr>
          <w:sz w:val="24"/>
          <w:szCs w:val="24"/>
        </w:rPr>
        <w:t xml:space="preserve">Niveau « Conteneurs » : </w:t>
      </w:r>
      <w:r w:rsidR="00D75323">
        <w:rPr>
          <w:sz w:val="24"/>
          <w:szCs w:val="24"/>
        </w:rPr>
        <w:t>6</w:t>
      </w:r>
      <w:r w:rsidRPr="0050775C">
        <w:rPr>
          <w:sz w:val="24"/>
          <w:szCs w:val="24"/>
        </w:rPr>
        <w:t>%, incluant le threat model</w:t>
      </w:r>
    </w:p>
    <w:p w14:paraId="1B09DC32" w14:textId="5AACD490" w:rsidR="0050775C" w:rsidRPr="0050775C" w:rsidRDefault="0050775C" w:rsidP="0050775C">
      <w:pPr>
        <w:rPr>
          <w:sz w:val="24"/>
          <w:szCs w:val="24"/>
        </w:rPr>
      </w:pPr>
      <w:r w:rsidRPr="0050775C">
        <w:rPr>
          <w:sz w:val="24"/>
          <w:szCs w:val="24"/>
        </w:rPr>
        <w:t xml:space="preserve">Le modèle de données (livrable </w:t>
      </w:r>
      <w:r w:rsidR="00B15FAD">
        <w:rPr>
          <w:sz w:val="24"/>
          <w:szCs w:val="24"/>
        </w:rPr>
        <w:t>4</w:t>
      </w:r>
      <w:r w:rsidRPr="0050775C">
        <w:rPr>
          <w:sz w:val="24"/>
          <w:szCs w:val="24"/>
        </w:rPr>
        <w:t xml:space="preserve">) : </w:t>
      </w:r>
      <w:r w:rsidR="0066236D">
        <w:rPr>
          <w:sz w:val="24"/>
          <w:szCs w:val="24"/>
        </w:rPr>
        <w:t>18</w:t>
      </w:r>
      <w:r w:rsidRPr="0050775C">
        <w:rPr>
          <w:sz w:val="24"/>
          <w:szCs w:val="24"/>
        </w:rPr>
        <w:t>%</w:t>
      </w:r>
    </w:p>
    <w:p w14:paraId="16CB4FAD" w14:textId="149C1605" w:rsidR="0050775C" w:rsidRPr="0050775C" w:rsidRDefault="0050775C" w:rsidP="0050775C">
      <w:pPr>
        <w:numPr>
          <w:ilvl w:val="0"/>
          <w:numId w:val="38"/>
        </w:numPr>
        <w:rPr>
          <w:sz w:val="24"/>
          <w:szCs w:val="24"/>
        </w:rPr>
      </w:pPr>
      <w:r w:rsidRPr="0050775C">
        <w:rPr>
          <w:sz w:val="24"/>
          <w:szCs w:val="24"/>
        </w:rPr>
        <w:t xml:space="preserve">Entités identifiées : </w:t>
      </w:r>
      <w:r w:rsidR="00423571">
        <w:rPr>
          <w:sz w:val="24"/>
          <w:szCs w:val="24"/>
        </w:rPr>
        <w:t>7</w:t>
      </w:r>
      <w:r w:rsidRPr="0050775C">
        <w:rPr>
          <w:sz w:val="24"/>
          <w:szCs w:val="24"/>
        </w:rPr>
        <w:t>%</w:t>
      </w:r>
    </w:p>
    <w:p w14:paraId="10BC59D8" w14:textId="448188C7" w:rsidR="0050775C" w:rsidRPr="0050775C" w:rsidRDefault="0050775C" w:rsidP="0050775C">
      <w:pPr>
        <w:numPr>
          <w:ilvl w:val="0"/>
          <w:numId w:val="38"/>
        </w:numPr>
        <w:rPr>
          <w:sz w:val="24"/>
          <w:szCs w:val="24"/>
        </w:rPr>
      </w:pPr>
      <w:r w:rsidRPr="0050775C">
        <w:rPr>
          <w:sz w:val="24"/>
          <w:szCs w:val="24"/>
        </w:rPr>
        <w:t xml:space="preserve">Relations entre les entités : </w:t>
      </w:r>
      <w:r w:rsidR="00423571">
        <w:rPr>
          <w:sz w:val="24"/>
          <w:szCs w:val="24"/>
        </w:rPr>
        <w:t>7</w:t>
      </w:r>
      <w:r w:rsidRPr="0050775C">
        <w:rPr>
          <w:sz w:val="24"/>
          <w:szCs w:val="24"/>
        </w:rPr>
        <w:t>%</w:t>
      </w:r>
    </w:p>
    <w:p w14:paraId="24CF7D93" w14:textId="32BA6813" w:rsidR="0050775C" w:rsidRPr="0050775C" w:rsidRDefault="0050775C" w:rsidP="0050775C">
      <w:pPr>
        <w:numPr>
          <w:ilvl w:val="0"/>
          <w:numId w:val="38"/>
        </w:numPr>
        <w:rPr>
          <w:sz w:val="24"/>
          <w:szCs w:val="24"/>
        </w:rPr>
      </w:pPr>
      <w:r w:rsidRPr="0050775C">
        <w:rPr>
          <w:sz w:val="24"/>
          <w:szCs w:val="24"/>
        </w:rPr>
        <w:t xml:space="preserve">Règles d’affaires : </w:t>
      </w:r>
      <w:r w:rsidR="00423571">
        <w:rPr>
          <w:sz w:val="24"/>
          <w:szCs w:val="24"/>
        </w:rPr>
        <w:t>4</w:t>
      </w:r>
      <w:r w:rsidRPr="0050775C">
        <w:rPr>
          <w:sz w:val="24"/>
          <w:szCs w:val="24"/>
        </w:rPr>
        <w:t>%</w:t>
      </w:r>
    </w:p>
    <w:p w14:paraId="113E248A" w14:textId="48D0D16F" w:rsidR="00293544" w:rsidRDefault="00293544" w:rsidP="00E70AEA">
      <w:pPr>
        <w:rPr>
          <w:sz w:val="24"/>
          <w:szCs w:val="24"/>
        </w:rPr>
      </w:pPr>
    </w:p>
    <w:p w14:paraId="5A9F33CA" w14:textId="27517EDE" w:rsidR="004306E2" w:rsidRDefault="008E79A4" w:rsidP="00E70AEA">
      <w:pPr>
        <w:rPr>
          <w:sz w:val="24"/>
          <w:szCs w:val="24"/>
        </w:rPr>
      </w:pPr>
      <w:r>
        <w:rPr>
          <w:sz w:val="24"/>
          <w:szCs w:val="24"/>
        </w:rPr>
        <w:t>S’il</w:t>
      </w:r>
      <w:r w:rsidR="004306E2">
        <w:rPr>
          <w:sz w:val="24"/>
          <w:szCs w:val="24"/>
        </w:rPr>
        <w:t xml:space="preserve"> y a non-respect des </w:t>
      </w:r>
      <w:r>
        <w:rPr>
          <w:sz w:val="24"/>
          <w:szCs w:val="24"/>
        </w:rPr>
        <w:t xml:space="preserve">consignes de remises, il y aura 2% de pénalité par livrable, soit jusqu’à 8%. </w:t>
      </w:r>
    </w:p>
    <w:p w14:paraId="4EAA6B54" w14:textId="2F00395E" w:rsidR="008E79A4" w:rsidRPr="00E70AEA" w:rsidRDefault="008E79A4" w:rsidP="00E70AEA">
      <w:pPr>
        <w:rPr>
          <w:sz w:val="24"/>
          <w:szCs w:val="24"/>
        </w:rPr>
      </w:pPr>
      <w:r>
        <w:rPr>
          <w:sz w:val="24"/>
          <w:szCs w:val="24"/>
        </w:rPr>
        <w:t xml:space="preserve">Il y aura jusqu’à </w:t>
      </w:r>
      <w:r w:rsidR="005B06F5">
        <w:rPr>
          <w:sz w:val="24"/>
          <w:szCs w:val="24"/>
        </w:rPr>
        <w:t>20</w:t>
      </w:r>
      <w:r>
        <w:rPr>
          <w:sz w:val="24"/>
          <w:szCs w:val="24"/>
        </w:rPr>
        <w:t>% de pénalité pour les fautes de français tel que spécifié dans le plan de cours.</w:t>
      </w:r>
    </w:p>
    <w:sectPr w:rsidR="008E79A4" w:rsidRPr="00E70AE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00A6F3" w14:textId="77777777" w:rsidR="004760F7" w:rsidRDefault="004760F7" w:rsidP="00046B61">
      <w:pPr>
        <w:spacing w:after="0" w:line="240" w:lineRule="auto"/>
      </w:pPr>
      <w:r>
        <w:separator/>
      </w:r>
    </w:p>
  </w:endnote>
  <w:endnote w:type="continuationSeparator" w:id="0">
    <w:p w14:paraId="2D95B7CD" w14:textId="77777777" w:rsidR="004760F7" w:rsidRDefault="004760F7" w:rsidP="00046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64CD45" w14:textId="77777777" w:rsidR="00B15D4C" w:rsidRDefault="00B15D4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04FFB2" w14:textId="585464EC" w:rsidR="00404CE2" w:rsidRDefault="00404CE2" w:rsidP="00404CE2">
    <w:pPr>
      <w:pStyle w:val="Pieddepage"/>
      <w:pBdr>
        <w:bottom w:val="single" w:sz="6" w:space="1" w:color="4472C4" w:themeColor="accent1"/>
      </w:pBdr>
      <w:jc w:val="center"/>
      <w:rPr>
        <w:color w:val="4472C4" w:themeColor="accent1"/>
      </w:rPr>
    </w:pPr>
  </w:p>
  <w:p w14:paraId="6BAD2411" w14:textId="358A3DA1" w:rsidR="00046B61" w:rsidRDefault="00EC1ACA" w:rsidP="00046B61">
    <w:pPr>
      <w:pStyle w:val="Pieddepage"/>
      <w:jc w:val="center"/>
      <w:rPr>
        <w:color w:val="4472C4" w:themeColor="accent1"/>
      </w:rPr>
    </w:pPr>
    <w:r>
      <w:rPr>
        <w:color w:val="4472C4" w:themeColor="accent1"/>
      </w:rPr>
      <w:t>420-W52-SF – Conception d’applications en contexte agile</w:t>
    </w:r>
  </w:p>
  <w:p w14:paraId="10576F3C" w14:textId="329550A3" w:rsidR="00AD6BA4" w:rsidRPr="00404CE2" w:rsidRDefault="00AD6BA4" w:rsidP="00046B61">
    <w:pPr>
      <w:pStyle w:val="Pieddepage"/>
      <w:jc w:val="center"/>
      <w:rPr>
        <w:color w:val="4472C4" w:themeColor="accent1"/>
      </w:rPr>
    </w:pPr>
    <w:r>
      <w:rPr>
        <w:color w:val="4472C4" w:themeColor="accent1"/>
      </w:rPr>
      <w:t>Catherin</w:t>
    </w:r>
    <w:r w:rsidR="0028611A">
      <w:rPr>
        <w:color w:val="4472C4" w:themeColor="accent1"/>
      </w:rPr>
      <w:t>e</w:t>
    </w:r>
    <w:r>
      <w:rPr>
        <w:color w:val="4472C4" w:themeColor="accent1"/>
      </w:rPr>
      <w:t xml:space="preserve"> Boileau, François-Nicola Demers, Sylvie Monjal, Pascal </w:t>
    </w:r>
    <w:r w:rsidR="0028611A">
      <w:rPr>
        <w:color w:val="4472C4" w:themeColor="accent1"/>
      </w:rPr>
      <w:t>L</w:t>
    </w:r>
    <w:r>
      <w:rPr>
        <w:color w:val="4472C4" w:themeColor="accent1"/>
      </w:rPr>
      <w:t>avoie</w:t>
    </w:r>
    <w:r w:rsidR="00D60381">
      <w:rPr>
        <w:color w:val="4472C4" w:themeColor="accent1"/>
      </w:rPr>
      <w:t xml:space="preserve"> </w:t>
    </w:r>
    <w:r w:rsidR="0028611A" w:rsidRPr="0028611A">
      <w:rPr>
        <w:color w:val="4472C4" w:themeColor="accent1"/>
      </w:rPr>
      <w:t>©</w:t>
    </w:r>
    <w:r w:rsidR="0028611A">
      <w:rPr>
        <w:color w:val="4472C4" w:themeColor="accent1"/>
      </w:rPr>
      <w:t xml:space="preserve"> 2023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1C3F5D" w14:textId="77777777" w:rsidR="00B15D4C" w:rsidRDefault="00B15D4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146040" w14:textId="77777777" w:rsidR="004760F7" w:rsidRDefault="004760F7" w:rsidP="00046B61">
      <w:pPr>
        <w:spacing w:after="0" w:line="240" w:lineRule="auto"/>
      </w:pPr>
      <w:r>
        <w:separator/>
      </w:r>
    </w:p>
  </w:footnote>
  <w:footnote w:type="continuationSeparator" w:id="0">
    <w:p w14:paraId="1D339B31" w14:textId="77777777" w:rsidR="004760F7" w:rsidRDefault="004760F7" w:rsidP="00046B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5B4668" w14:textId="77777777" w:rsidR="00B15D4C" w:rsidRDefault="00B15D4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olor w:val="4472C4" w:themeColor="accent1"/>
      </w:rPr>
      <w:id w:val="-1784878930"/>
      <w:docPartObj>
        <w:docPartGallery w:val="Page Numbers (Top of Page)"/>
        <w:docPartUnique/>
      </w:docPartObj>
    </w:sdtPr>
    <w:sdtEndPr>
      <w:rPr>
        <w:color w:val="auto"/>
      </w:rPr>
    </w:sdtEndPr>
    <w:sdtContent>
      <w:p w14:paraId="518F45AA" w14:textId="44BF6885" w:rsidR="00404CE2" w:rsidRDefault="00404CE2">
        <w:pPr>
          <w:pStyle w:val="En-tte"/>
          <w:jc w:val="right"/>
        </w:pPr>
        <w:r w:rsidRPr="00404CE2">
          <w:rPr>
            <w:noProof/>
            <w:color w:val="4472C4" w:themeColor="accent1"/>
          </w:rPr>
          <w:drawing>
            <wp:anchor distT="0" distB="0" distL="114300" distR="114300" simplePos="0" relativeHeight="251658240" behindDoc="0" locked="0" layoutInCell="1" allowOverlap="1" wp14:anchorId="7E19879C" wp14:editId="4B0CF969">
              <wp:simplePos x="0" y="0"/>
              <wp:positionH relativeFrom="margin">
                <wp:posOffset>-838200</wp:posOffset>
              </wp:positionH>
              <wp:positionV relativeFrom="paragraph">
                <wp:posOffset>-419100</wp:posOffset>
              </wp:positionV>
              <wp:extent cx="1178588" cy="883668"/>
              <wp:effectExtent l="0" t="0" r="2540" b="0"/>
              <wp:wrapNone/>
              <wp:docPr id="1" name="Graphiqu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Graphique 1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85549" cy="88888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404CE2">
          <w:rPr>
            <w:color w:val="4472C4" w:themeColor="accent1"/>
          </w:rPr>
          <w:fldChar w:fldCharType="begin"/>
        </w:r>
        <w:r w:rsidRPr="00404CE2">
          <w:rPr>
            <w:color w:val="4472C4" w:themeColor="accent1"/>
          </w:rPr>
          <w:instrText>PAGE   \* MERGEFORMAT</w:instrText>
        </w:r>
        <w:r w:rsidRPr="00404CE2">
          <w:rPr>
            <w:color w:val="4472C4" w:themeColor="accent1"/>
          </w:rPr>
          <w:fldChar w:fldCharType="separate"/>
        </w:r>
        <w:r w:rsidRPr="00404CE2">
          <w:rPr>
            <w:color w:val="4472C4" w:themeColor="accent1"/>
            <w:lang w:val="fr-FR"/>
          </w:rPr>
          <w:t>2</w:t>
        </w:r>
        <w:r w:rsidRPr="00404CE2">
          <w:rPr>
            <w:color w:val="4472C4" w:themeColor="accent1"/>
          </w:rPr>
          <w:fldChar w:fldCharType="end"/>
        </w:r>
      </w:p>
    </w:sdtContent>
  </w:sdt>
  <w:p w14:paraId="451C42E8" w14:textId="0862CE41" w:rsidR="00046B61" w:rsidRDefault="00046B61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599987" w14:textId="77777777" w:rsidR="00B15D4C" w:rsidRDefault="00B15D4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B5639"/>
    <w:multiLevelType w:val="hybridMultilevel"/>
    <w:tmpl w:val="4F34CC3A"/>
    <w:lvl w:ilvl="0" w:tplc="DB48FFA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83FB3"/>
    <w:multiLevelType w:val="hybridMultilevel"/>
    <w:tmpl w:val="D3EEECA6"/>
    <w:lvl w:ilvl="0" w:tplc="6598E6AA">
      <w:numFmt w:val="bullet"/>
      <w:lvlText w:val="-"/>
      <w:lvlJc w:val="left"/>
      <w:pPr>
        <w:ind w:left="1065" w:hanging="705"/>
      </w:pPr>
      <w:rPr>
        <w:rFonts w:ascii="Calibri" w:eastAsiaTheme="minorEastAsia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3180B"/>
    <w:multiLevelType w:val="hybridMultilevel"/>
    <w:tmpl w:val="064CD68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23568"/>
    <w:multiLevelType w:val="hybridMultilevel"/>
    <w:tmpl w:val="BFCEC056"/>
    <w:lvl w:ilvl="0" w:tplc="6598E6AA">
      <w:numFmt w:val="bullet"/>
      <w:lvlText w:val="-"/>
      <w:lvlJc w:val="left"/>
      <w:pPr>
        <w:ind w:left="1065" w:hanging="705"/>
      </w:pPr>
      <w:rPr>
        <w:rFonts w:ascii="Calibri" w:eastAsiaTheme="minorEastAsia" w:hAnsi="Calibri" w:cs="Calibri" w:hint="default"/>
      </w:rPr>
    </w:lvl>
    <w:lvl w:ilvl="1" w:tplc="3872FDA4">
      <w:numFmt w:val="bullet"/>
      <w:lvlText w:val=""/>
      <w:lvlJc w:val="left"/>
      <w:pPr>
        <w:ind w:left="1785" w:hanging="705"/>
      </w:pPr>
      <w:rPr>
        <w:rFonts w:ascii="Symbol" w:eastAsiaTheme="minorEastAsia" w:hAnsi="Symbol" w:cstheme="minorBidi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41290E"/>
    <w:multiLevelType w:val="hybridMultilevel"/>
    <w:tmpl w:val="70B433F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BD13A5"/>
    <w:multiLevelType w:val="hybridMultilevel"/>
    <w:tmpl w:val="AC10587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E86353"/>
    <w:multiLevelType w:val="hybridMultilevel"/>
    <w:tmpl w:val="35C420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070BE0"/>
    <w:multiLevelType w:val="hybridMultilevel"/>
    <w:tmpl w:val="86B0A16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A24773"/>
    <w:multiLevelType w:val="multilevel"/>
    <w:tmpl w:val="A1282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F81C15"/>
    <w:multiLevelType w:val="multilevel"/>
    <w:tmpl w:val="FCB8E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5067C5"/>
    <w:multiLevelType w:val="hybridMultilevel"/>
    <w:tmpl w:val="1F7AE13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075918"/>
    <w:multiLevelType w:val="hybridMultilevel"/>
    <w:tmpl w:val="153C2244"/>
    <w:lvl w:ilvl="0" w:tplc="0C0C0001">
      <w:start w:val="1"/>
      <w:numFmt w:val="bullet"/>
      <w:lvlText w:val=""/>
      <w:lvlJc w:val="left"/>
      <w:pPr>
        <w:ind w:left="1065" w:hanging="705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F3682"/>
    <w:multiLevelType w:val="hybridMultilevel"/>
    <w:tmpl w:val="952E994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3E5AE8"/>
    <w:multiLevelType w:val="hybridMultilevel"/>
    <w:tmpl w:val="670236D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DD6B6E"/>
    <w:multiLevelType w:val="hybridMultilevel"/>
    <w:tmpl w:val="314ED24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003866"/>
    <w:multiLevelType w:val="hybridMultilevel"/>
    <w:tmpl w:val="A92A587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4C75F1"/>
    <w:multiLevelType w:val="hybridMultilevel"/>
    <w:tmpl w:val="F83232B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FB6B39"/>
    <w:multiLevelType w:val="hybridMultilevel"/>
    <w:tmpl w:val="7D8826E4"/>
    <w:lvl w:ilvl="0" w:tplc="6598E6AA">
      <w:numFmt w:val="bullet"/>
      <w:lvlText w:val="-"/>
      <w:lvlJc w:val="left"/>
      <w:pPr>
        <w:ind w:left="705" w:hanging="705"/>
      </w:pPr>
      <w:rPr>
        <w:rFonts w:ascii="Calibri" w:eastAsiaTheme="minorEastAsia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5FF0DBE"/>
    <w:multiLevelType w:val="hybridMultilevel"/>
    <w:tmpl w:val="B290DF4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794AE5"/>
    <w:multiLevelType w:val="multilevel"/>
    <w:tmpl w:val="046E4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0447BC"/>
    <w:multiLevelType w:val="hybridMultilevel"/>
    <w:tmpl w:val="0FFEDF24"/>
    <w:lvl w:ilvl="0" w:tplc="6598E6AA">
      <w:numFmt w:val="bullet"/>
      <w:lvlText w:val="-"/>
      <w:lvlJc w:val="left"/>
      <w:pPr>
        <w:ind w:left="1065" w:hanging="705"/>
      </w:pPr>
      <w:rPr>
        <w:rFonts w:ascii="Calibri" w:eastAsiaTheme="minorEastAsia" w:hAnsi="Calibri" w:cs="Calibri" w:hint="default"/>
      </w:rPr>
    </w:lvl>
    <w:lvl w:ilvl="1" w:tplc="FABA567E">
      <w:numFmt w:val="bullet"/>
      <w:lvlText w:val=""/>
      <w:lvlJc w:val="left"/>
      <w:pPr>
        <w:ind w:left="1785" w:hanging="705"/>
      </w:pPr>
      <w:rPr>
        <w:rFonts w:ascii="Symbol" w:eastAsiaTheme="minorEastAsia" w:hAnsi="Symbol" w:cstheme="minorBidi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525415"/>
    <w:multiLevelType w:val="multilevel"/>
    <w:tmpl w:val="E048D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A26706"/>
    <w:multiLevelType w:val="multilevel"/>
    <w:tmpl w:val="26362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7649CC"/>
    <w:multiLevelType w:val="hybridMultilevel"/>
    <w:tmpl w:val="BC5C9D68"/>
    <w:lvl w:ilvl="0" w:tplc="6598E6AA">
      <w:numFmt w:val="bullet"/>
      <w:lvlText w:val="-"/>
      <w:lvlJc w:val="left"/>
      <w:pPr>
        <w:ind w:left="1065" w:hanging="705"/>
      </w:pPr>
      <w:rPr>
        <w:rFonts w:ascii="Calibri" w:eastAsiaTheme="minorEastAsia" w:hAnsi="Calibri" w:cs="Calibri" w:hint="default"/>
      </w:rPr>
    </w:lvl>
    <w:lvl w:ilvl="1" w:tplc="263408A6">
      <w:numFmt w:val="bullet"/>
      <w:lvlText w:val=""/>
      <w:lvlJc w:val="left"/>
      <w:pPr>
        <w:ind w:left="1785" w:hanging="705"/>
      </w:pPr>
      <w:rPr>
        <w:rFonts w:ascii="Symbol" w:eastAsiaTheme="minorEastAsia" w:hAnsi="Symbol" w:cstheme="minorBidi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A46430"/>
    <w:multiLevelType w:val="multilevel"/>
    <w:tmpl w:val="A8B24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A24824"/>
    <w:multiLevelType w:val="hybridMultilevel"/>
    <w:tmpl w:val="7F78968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5954F2"/>
    <w:multiLevelType w:val="hybridMultilevel"/>
    <w:tmpl w:val="35C4207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9E41B6"/>
    <w:multiLevelType w:val="hybridMultilevel"/>
    <w:tmpl w:val="4D067634"/>
    <w:lvl w:ilvl="0" w:tplc="6598E6AA">
      <w:numFmt w:val="bullet"/>
      <w:lvlText w:val="-"/>
      <w:lvlJc w:val="left"/>
      <w:pPr>
        <w:ind w:left="1065" w:hanging="705"/>
      </w:pPr>
      <w:rPr>
        <w:rFonts w:ascii="Calibri" w:eastAsiaTheme="minorEastAsia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A2367C"/>
    <w:multiLevelType w:val="hybridMultilevel"/>
    <w:tmpl w:val="C0644670"/>
    <w:lvl w:ilvl="0" w:tplc="6598E6AA">
      <w:numFmt w:val="bullet"/>
      <w:lvlText w:val="-"/>
      <w:lvlJc w:val="left"/>
      <w:pPr>
        <w:ind w:left="1065" w:hanging="705"/>
      </w:pPr>
      <w:rPr>
        <w:rFonts w:ascii="Calibri" w:eastAsiaTheme="minorEastAsia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927548"/>
    <w:multiLevelType w:val="multilevel"/>
    <w:tmpl w:val="3A461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081886"/>
    <w:multiLevelType w:val="hybridMultilevel"/>
    <w:tmpl w:val="E74CF2C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3183541">
    <w:abstractNumId w:val="25"/>
  </w:num>
  <w:num w:numId="2" w16cid:durableId="2115854291">
    <w:abstractNumId w:val="12"/>
  </w:num>
  <w:num w:numId="3" w16cid:durableId="327444043">
    <w:abstractNumId w:val="26"/>
  </w:num>
  <w:num w:numId="4" w16cid:durableId="1898124432">
    <w:abstractNumId w:val="6"/>
  </w:num>
  <w:num w:numId="5" w16cid:durableId="1758286690">
    <w:abstractNumId w:val="4"/>
  </w:num>
  <w:num w:numId="6" w16cid:durableId="1412004486">
    <w:abstractNumId w:val="16"/>
  </w:num>
  <w:num w:numId="7" w16cid:durableId="915747202">
    <w:abstractNumId w:val="5"/>
  </w:num>
  <w:num w:numId="8" w16cid:durableId="1564441548">
    <w:abstractNumId w:val="7"/>
  </w:num>
  <w:num w:numId="9" w16cid:durableId="919872868">
    <w:abstractNumId w:val="3"/>
  </w:num>
  <w:num w:numId="10" w16cid:durableId="368409724">
    <w:abstractNumId w:val="28"/>
  </w:num>
  <w:num w:numId="11" w16cid:durableId="488593438">
    <w:abstractNumId w:val="15"/>
  </w:num>
  <w:num w:numId="12" w16cid:durableId="405348600">
    <w:abstractNumId w:val="1"/>
  </w:num>
  <w:num w:numId="13" w16cid:durableId="1905751042">
    <w:abstractNumId w:val="23"/>
  </w:num>
  <w:num w:numId="14" w16cid:durableId="634069335">
    <w:abstractNumId w:val="17"/>
  </w:num>
  <w:num w:numId="15" w16cid:durableId="1180587386">
    <w:abstractNumId w:val="27"/>
  </w:num>
  <w:num w:numId="16" w16cid:durableId="98910500">
    <w:abstractNumId w:val="20"/>
  </w:num>
  <w:num w:numId="17" w16cid:durableId="329720391">
    <w:abstractNumId w:val="11"/>
  </w:num>
  <w:num w:numId="18" w16cid:durableId="1925992370">
    <w:abstractNumId w:val="13"/>
  </w:num>
  <w:num w:numId="19" w16cid:durableId="331959439">
    <w:abstractNumId w:val="18"/>
  </w:num>
  <w:num w:numId="20" w16cid:durableId="827667749">
    <w:abstractNumId w:val="2"/>
  </w:num>
  <w:num w:numId="21" w16cid:durableId="1833594973">
    <w:abstractNumId w:val="0"/>
  </w:num>
  <w:num w:numId="22" w16cid:durableId="1851526922">
    <w:abstractNumId w:val="10"/>
  </w:num>
  <w:num w:numId="23" w16cid:durableId="1546912987">
    <w:abstractNumId w:val="30"/>
  </w:num>
  <w:num w:numId="24" w16cid:durableId="982075724">
    <w:abstractNumId w:val="14"/>
  </w:num>
  <w:num w:numId="25" w16cid:durableId="1641034178">
    <w:abstractNumId w:val="21"/>
  </w:num>
  <w:num w:numId="26" w16cid:durableId="1300454226">
    <w:abstractNumId w:val="21"/>
    <w:lvlOverride w:ilvl="1">
      <w:lvl w:ilvl="1">
        <w:numFmt w:val="lowerLetter"/>
        <w:lvlText w:val="%2."/>
        <w:lvlJc w:val="left"/>
      </w:lvl>
    </w:lvlOverride>
  </w:num>
  <w:num w:numId="27" w16cid:durableId="1183860930">
    <w:abstractNumId w:val="21"/>
    <w:lvlOverride w:ilvl="1">
      <w:lvl w:ilvl="1">
        <w:numFmt w:val="lowerLetter"/>
        <w:lvlText w:val="%2."/>
        <w:lvlJc w:val="left"/>
      </w:lvl>
    </w:lvlOverride>
  </w:num>
  <w:num w:numId="28" w16cid:durableId="772748587">
    <w:abstractNumId w:val="21"/>
    <w:lvlOverride w:ilvl="1">
      <w:lvl w:ilvl="1">
        <w:numFmt w:val="lowerLetter"/>
        <w:lvlText w:val="%2."/>
        <w:lvlJc w:val="left"/>
      </w:lvl>
    </w:lvlOverride>
  </w:num>
  <w:num w:numId="29" w16cid:durableId="547375772">
    <w:abstractNumId w:val="21"/>
    <w:lvlOverride w:ilvl="1">
      <w:lvl w:ilvl="1">
        <w:numFmt w:val="lowerLetter"/>
        <w:lvlText w:val="%2."/>
        <w:lvlJc w:val="left"/>
      </w:lvl>
    </w:lvlOverride>
  </w:num>
  <w:num w:numId="30" w16cid:durableId="759176899">
    <w:abstractNumId w:val="8"/>
  </w:num>
  <w:num w:numId="31" w16cid:durableId="403526927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" w16cid:durableId="364869342">
    <w:abstractNumId w:val="22"/>
  </w:num>
  <w:num w:numId="33" w16cid:durableId="1657490403">
    <w:abstractNumId w:val="29"/>
  </w:num>
  <w:num w:numId="34" w16cid:durableId="1721123586">
    <w:abstractNumId w:val="9"/>
  </w:num>
  <w:num w:numId="35" w16cid:durableId="1226451393">
    <w:abstractNumId w:val="19"/>
  </w:num>
  <w:num w:numId="36" w16cid:durableId="344093009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" w16cid:durableId="501089111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" w16cid:durableId="175331460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CE2"/>
    <w:rsid w:val="00021C5D"/>
    <w:rsid w:val="00034E2D"/>
    <w:rsid w:val="00035019"/>
    <w:rsid w:val="00035A0D"/>
    <w:rsid w:val="00046B61"/>
    <w:rsid w:val="00075B2B"/>
    <w:rsid w:val="00091AE2"/>
    <w:rsid w:val="00094B17"/>
    <w:rsid w:val="00097F09"/>
    <w:rsid w:val="000A637B"/>
    <w:rsid w:val="000B026F"/>
    <w:rsid w:val="000B2497"/>
    <w:rsid w:val="000C42A8"/>
    <w:rsid w:val="000D2E34"/>
    <w:rsid w:val="000D3330"/>
    <w:rsid w:val="000D54CB"/>
    <w:rsid w:val="000D55A3"/>
    <w:rsid w:val="000E6882"/>
    <w:rsid w:val="000F6CBC"/>
    <w:rsid w:val="001039F5"/>
    <w:rsid w:val="0010576C"/>
    <w:rsid w:val="0011156F"/>
    <w:rsid w:val="001136F1"/>
    <w:rsid w:val="001315B0"/>
    <w:rsid w:val="00137E2A"/>
    <w:rsid w:val="00142199"/>
    <w:rsid w:val="00163B11"/>
    <w:rsid w:val="0016425B"/>
    <w:rsid w:val="0017560A"/>
    <w:rsid w:val="00176C24"/>
    <w:rsid w:val="0017738B"/>
    <w:rsid w:val="00182803"/>
    <w:rsid w:val="00190AC1"/>
    <w:rsid w:val="00194666"/>
    <w:rsid w:val="00197652"/>
    <w:rsid w:val="001B3DE4"/>
    <w:rsid w:val="001C673C"/>
    <w:rsid w:val="001D3EF3"/>
    <w:rsid w:val="001D5C88"/>
    <w:rsid w:val="001E3709"/>
    <w:rsid w:val="001F4B7F"/>
    <w:rsid w:val="00202853"/>
    <w:rsid w:val="00213205"/>
    <w:rsid w:val="00216F03"/>
    <w:rsid w:val="00224B00"/>
    <w:rsid w:val="00226798"/>
    <w:rsid w:val="002310F7"/>
    <w:rsid w:val="00233396"/>
    <w:rsid w:val="00240154"/>
    <w:rsid w:val="00240574"/>
    <w:rsid w:val="00241855"/>
    <w:rsid w:val="002508A2"/>
    <w:rsid w:val="00251436"/>
    <w:rsid w:val="002524A7"/>
    <w:rsid w:val="002549B0"/>
    <w:rsid w:val="00257D95"/>
    <w:rsid w:val="00262461"/>
    <w:rsid w:val="00281BAB"/>
    <w:rsid w:val="0028359A"/>
    <w:rsid w:val="0028611A"/>
    <w:rsid w:val="00286940"/>
    <w:rsid w:val="00286F13"/>
    <w:rsid w:val="00293544"/>
    <w:rsid w:val="002A2886"/>
    <w:rsid w:val="002B1525"/>
    <w:rsid w:val="002B3ECA"/>
    <w:rsid w:val="002B7AE2"/>
    <w:rsid w:val="002C1A87"/>
    <w:rsid w:val="002C5D4F"/>
    <w:rsid w:val="002C61F0"/>
    <w:rsid w:val="002D115E"/>
    <w:rsid w:val="002E32DB"/>
    <w:rsid w:val="002E56A1"/>
    <w:rsid w:val="002F3155"/>
    <w:rsid w:val="00302600"/>
    <w:rsid w:val="00325B9B"/>
    <w:rsid w:val="003302AF"/>
    <w:rsid w:val="00332C0D"/>
    <w:rsid w:val="0034561A"/>
    <w:rsid w:val="00350C0A"/>
    <w:rsid w:val="0035151F"/>
    <w:rsid w:val="0035173B"/>
    <w:rsid w:val="00370C11"/>
    <w:rsid w:val="0037317D"/>
    <w:rsid w:val="00375B35"/>
    <w:rsid w:val="0039122E"/>
    <w:rsid w:val="003B03FD"/>
    <w:rsid w:val="003B0D1C"/>
    <w:rsid w:val="003B1079"/>
    <w:rsid w:val="003C7736"/>
    <w:rsid w:val="003D173A"/>
    <w:rsid w:val="003D353B"/>
    <w:rsid w:val="003F0E7C"/>
    <w:rsid w:val="003F312C"/>
    <w:rsid w:val="003F34BC"/>
    <w:rsid w:val="003F5B00"/>
    <w:rsid w:val="0040344B"/>
    <w:rsid w:val="00404C47"/>
    <w:rsid w:val="00404CE2"/>
    <w:rsid w:val="0041492A"/>
    <w:rsid w:val="00421D5B"/>
    <w:rsid w:val="00423571"/>
    <w:rsid w:val="00423938"/>
    <w:rsid w:val="004306E2"/>
    <w:rsid w:val="004329E5"/>
    <w:rsid w:val="0043673D"/>
    <w:rsid w:val="00444346"/>
    <w:rsid w:val="00452E5A"/>
    <w:rsid w:val="004638F3"/>
    <w:rsid w:val="0046444D"/>
    <w:rsid w:val="0046487C"/>
    <w:rsid w:val="00466CEA"/>
    <w:rsid w:val="0047473F"/>
    <w:rsid w:val="004760F7"/>
    <w:rsid w:val="0048271B"/>
    <w:rsid w:val="004B6748"/>
    <w:rsid w:val="004D6308"/>
    <w:rsid w:val="004E479A"/>
    <w:rsid w:val="004E73E1"/>
    <w:rsid w:val="0050338A"/>
    <w:rsid w:val="00504224"/>
    <w:rsid w:val="0050775C"/>
    <w:rsid w:val="005105BB"/>
    <w:rsid w:val="005444C3"/>
    <w:rsid w:val="0055327E"/>
    <w:rsid w:val="00556741"/>
    <w:rsid w:val="005714EB"/>
    <w:rsid w:val="005938AD"/>
    <w:rsid w:val="005A1089"/>
    <w:rsid w:val="005A4AE7"/>
    <w:rsid w:val="005B06F5"/>
    <w:rsid w:val="005B1BB0"/>
    <w:rsid w:val="005C02BD"/>
    <w:rsid w:val="005C068A"/>
    <w:rsid w:val="005C6982"/>
    <w:rsid w:val="005D2032"/>
    <w:rsid w:val="005E25D9"/>
    <w:rsid w:val="005F565E"/>
    <w:rsid w:val="0060255E"/>
    <w:rsid w:val="006067AB"/>
    <w:rsid w:val="00607F72"/>
    <w:rsid w:val="00620408"/>
    <w:rsid w:val="00630D8F"/>
    <w:rsid w:val="00634E60"/>
    <w:rsid w:val="00636C2C"/>
    <w:rsid w:val="00641AB5"/>
    <w:rsid w:val="00646E56"/>
    <w:rsid w:val="00654489"/>
    <w:rsid w:val="0066043A"/>
    <w:rsid w:val="0066236D"/>
    <w:rsid w:val="00672137"/>
    <w:rsid w:val="00680FBD"/>
    <w:rsid w:val="006852AC"/>
    <w:rsid w:val="006862D0"/>
    <w:rsid w:val="006A382C"/>
    <w:rsid w:val="006B2D2D"/>
    <w:rsid w:val="006C4463"/>
    <w:rsid w:val="006D49E3"/>
    <w:rsid w:val="006D65A7"/>
    <w:rsid w:val="006E6A28"/>
    <w:rsid w:val="006E6AED"/>
    <w:rsid w:val="006F3632"/>
    <w:rsid w:val="007057CB"/>
    <w:rsid w:val="00705E9C"/>
    <w:rsid w:val="00724A68"/>
    <w:rsid w:val="0074694C"/>
    <w:rsid w:val="00765B83"/>
    <w:rsid w:val="00765BA5"/>
    <w:rsid w:val="007930A2"/>
    <w:rsid w:val="007B24E1"/>
    <w:rsid w:val="007B5AD9"/>
    <w:rsid w:val="007B73C1"/>
    <w:rsid w:val="007C385D"/>
    <w:rsid w:val="007F24D7"/>
    <w:rsid w:val="00812CEB"/>
    <w:rsid w:val="00817772"/>
    <w:rsid w:val="008247F0"/>
    <w:rsid w:val="008267BF"/>
    <w:rsid w:val="008564F3"/>
    <w:rsid w:val="0086254D"/>
    <w:rsid w:val="00862F73"/>
    <w:rsid w:val="008648BC"/>
    <w:rsid w:val="00865923"/>
    <w:rsid w:val="008955AE"/>
    <w:rsid w:val="008A0F3A"/>
    <w:rsid w:val="008A1EBA"/>
    <w:rsid w:val="008A3801"/>
    <w:rsid w:val="008B0C23"/>
    <w:rsid w:val="008B1CA6"/>
    <w:rsid w:val="008B52E5"/>
    <w:rsid w:val="008B5D6F"/>
    <w:rsid w:val="008D2C1F"/>
    <w:rsid w:val="008D6F44"/>
    <w:rsid w:val="008D6FD7"/>
    <w:rsid w:val="008E37E2"/>
    <w:rsid w:val="008E4E65"/>
    <w:rsid w:val="008E79A4"/>
    <w:rsid w:val="008F3D1A"/>
    <w:rsid w:val="008F71BA"/>
    <w:rsid w:val="0090627D"/>
    <w:rsid w:val="00914C9E"/>
    <w:rsid w:val="00917A66"/>
    <w:rsid w:val="00941760"/>
    <w:rsid w:val="009429C1"/>
    <w:rsid w:val="00943546"/>
    <w:rsid w:val="00951F5C"/>
    <w:rsid w:val="0095434F"/>
    <w:rsid w:val="00955ECB"/>
    <w:rsid w:val="00972931"/>
    <w:rsid w:val="0097412C"/>
    <w:rsid w:val="00976018"/>
    <w:rsid w:val="00980CD1"/>
    <w:rsid w:val="009A083F"/>
    <w:rsid w:val="009A6ACD"/>
    <w:rsid w:val="009A6FD5"/>
    <w:rsid w:val="009B486C"/>
    <w:rsid w:val="009C259C"/>
    <w:rsid w:val="009C4FF5"/>
    <w:rsid w:val="009C5F0F"/>
    <w:rsid w:val="009C6A9A"/>
    <w:rsid w:val="009D1E43"/>
    <w:rsid w:val="009D31E7"/>
    <w:rsid w:val="009E1AA6"/>
    <w:rsid w:val="009E4F04"/>
    <w:rsid w:val="009F2906"/>
    <w:rsid w:val="00A15099"/>
    <w:rsid w:val="00A24D9C"/>
    <w:rsid w:val="00A269FB"/>
    <w:rsid w:val="00A33942"/>
    <w:rsid w:val="00A44E41"/>
    <w:rsid w:val="00A52266"/>
    <w:rsid w:val="00A54146"/>
    <w:rsid w:val="00A56940"/>
    <w:rsid w:val="00A6245C"/>
    <w:rsid w:val="00A72A66"/>
    <w:rsid w:val="00A741AE"/>
    <w:rsid w:val="00A82EC7"/>
    <w:rsid w:val="00A904C5"/>
    <w:rsid w:val="00A96F30"/>
    <w:rsid w:val="00AA3596"/>
    <w:rsid w:val="00AA7BA1"/>
    <w:rsid w:val="00AB1921"/>
    <w:rsid w:val="00AB19D5"/>
    <w:rsid w:val="00AB3B45"/>
    <w:rsid w:val="00AB5390"/>
    <w:rsid w:val="00AC414E"/>
    <w:rsid w:val="00AD2C34"/>
    <w:rsid w:val="00AD6BA4"/>
    <w:rsid w:val="00AE1DB8"/>
    <w:rsid w:val="00AE307D"/>
    <w:rsid w:val="00AE3D51"/>
    <w:rsid w:val="00AE5F7B"/>
    <w:rsid w:val="00AF1113"/>
    <w:rsid w:val="00AF4CEF"/>
    <w:rsid w:val="00B0472C"/>
    <w:rsid w:val="00B05A5B"/>
    <w:rsid w:val="00B05D56"/>
    <w:rsid w:val="00B14945"/>
    <w:rsid w:val="00B15D4C"/>
    <w:rsid w:val="00B15FAD"/>
    <w:rsid w:val="00B252A5"/>
    <w:rsid w:val="00B27F6F"/>
    <w:rsid w:val="00B33B89"/>
    <w:rsid w:val="00B70923"/>
    <w:rsid w:val="00B760F3"/>
    <w:rsid w:val="00B81553"/>
    <w:rsid w:val="00BB62A1"/>
    <w:rsid w:val="00BD3B2A"/>
    <w:rsid w:val="00BD42DC"/>
    <w:rsid w:val="00BE6445"/>
    <w:rsid w:val="00C02C79"/>
    <w:rsid w:val="00C04D30"/>
    <w:rsid w:val="00C10FAD"/>
    <w:rsid w:val="00C120D5"/>
    <w:rsid w:val="00C1277C"/>
    <w:rsid w:val="00C155C4"/>
    <w:rsid w:val="00C17A63"/>
    <w:rsid w:val="00C20D3B"/>
    <w:rsid w:val="00C30AF7"/>
    <w:rsid w:val="00C47EB4"/>
    <w:rsid w:val="00C525BC"/>
    <w:rsid w:val="00C55A7A"/>
    <w:rsid w:val="00C576F2"/>
    <w:rsid w:val="00C60F53"/>
    <w:rsid w:val="00C66EEB"/>
    <w:rsid w:val="00C73EEA"/>
    <w:rsid w:val="00C76EA5"/>
    <w:rsid w:val="00C80CBB"/>
    <w:rsid w:val="00C87DD9"/>
    <w:rsid w:val="00C91EA1"/>
    <w:rsid w:val="00C9501C"/>
    <w:rsid w:val="00CA2A2D"/>
    <w:rsid w:val="00CA60A2"/>
    <w:rsid w:val="00CB08B5"/>
    <w:rsid w:val="00CB31B7"/>
    <w:rsid w:val="00CC0817"/>
    <w:rsid w:val="00CD4802"/>
    <w:rsid w:val="00CD54EA"/>
    <w:rsid w:val="00CD5841"/>
    <w:rsid w:val="00CF5A7D"/>
    <w:rsid w:val="00D104CC"/>
    <w:rsid w:val="00D353E3"/>
    <w:rsid w:val="00D57D11"/>
    <w:rsid w:val="00D60381"/>
    <w:rsid w:val="00D61C02"/>
    <w:rsid w:val="00D67052"/>
    <w:rsid w:val="00D71B5A"/>
    <w:rsid w:val="00D71DD2"/>
    <w:rsid w:val="00D74554"/>
    <w:rsid w:val="00D75323"/>
    <w:rsid w:val="00D85098"/>
    <w:rsid w:val="00D86DD2"/>
    <w:rsid w:val="00D90940"/>
    <w:rsid w:val="00DA6EAF"/>
    <w:rsid w:val="00DB5FA0"/>
    <w:rsid w:val="00DD7CB6"/>
    <w:rsid w:val="00DE4D5D"/>
    <w:rsid w:val="00E0528A"/>
    <w:rsid w:val="00E15F5A"/>
    <w:rsid w:val="00E216E0"/>
    <w:rsid w:val="00E4115C"/>
    <w:rsid w:val="00E537DF"/>
    <w:rsid w:val="00E70AEA"/>
    <w:rsid w:val="00E839D5"/>
    <w:rsid w:val="00E933F2"/>
    <w:rsid w:val="00EA2210"/>
    <w:rsid w:val="00EB6985"/>
    <w:rsid w:val="00EC1ACA"/>
    <w:rsid w:val="00ED27C8"/>
    <w:rsid w:val="00ED6D41"/>
    <w:rsid w:val="00EF3BB3"/>
    <w:rsid w:val="00EF48F1"/>
    <w:rsid w:val="00F03C5E"/>
    <w:rsid w:val="00F07FC7"/>
    <w:rsid w:val="00F27496"/>
    <w:rsid w:val="00F3769B"/>
    <w:rsid w:val="00F40BBB"/>
    <w:rsid w:val="00F56090"/>
    <w:rsid w:val="00F609BC"/>
    <w:rsid w:val="00F67137"/>
    <w:rsid w:val="00F7598B"/>
    <w:rsid w:val="00F8172A"/>
    <w:rsid w:val="00F8518C"/>
    <w:rsid w:val="00F9137A"/>
    <w:rsid w:val="00FA11BA"/>
    <w:rsid w:val="00FB02CF"/>
    <w:rsid w:val="00FB28B2"/>
    <w:rsid w:val="00FC14DC"/>
    <w:rsid w:val="00FC4167"/>
    <w:rsid w:val="00FC4F24"/>
    <w:rsid w:val="00FC78EC"/>
    <w:rsid w:val="00FE68CB"/>
    <w:rsid w:val="00FE6BB7"/>
    <w:rsid w:val="00FF1FA6"/>
    <w:rsid w:val="00FF5C9E"/>
    <w:rsid w:val="00FF7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F467D3"/>
  <w15:chartTrackingRefBased/>
  <w15:docId w15:val="{276B8B19-24FD-4B89-8D3A-CF5889E6C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fr-CA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B61"/>
  </w:style>
  <w:style w:type="paragraph" w:styleId="Titre1">
    <w:name w:val="heading 1"/>
    <w:basedOn w:val="Normal"/>
    <w:next w:val="Normal"/>
    <w:link w:val="Titre1Car"/>
    <w:uiPriority w:val="9"/>
    <w:qFormat/>
    <w:rsid w:val="00046B61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46B6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46B6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46B6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46B6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46B6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46B6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46B6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46B6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46B6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46B61"/>
  </w:style>
  <w:style w:type="paragraph" w:styleId="Pieddepage">
    <w:name w:val="footer"/>
    <w:basedOn w:val="Normal"/>
    <w:link w:val="PieddepageCar"/>
    <w:uiPriority w:val="99"/>
    <w:unhideWhenUsed/>
    <w:rsid w:val="00046B6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46B61"/>
  </w:style>
  <w:style w:type="character" w:customStyle="1" w:styleId="Titre1Car">
    <w:name w:val="Titre 1 Car"/>
    <w:basedOn w:val="Policepardfaut"/>
    <w:link w:val="Titre1"/>
    <w:uiPriority w:val="9"/>
    <w:rsid w:val="00046B61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046B6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046B6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046B61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046B6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046B6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46B6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46B6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046B6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46B6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046B6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046B61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46B6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046B6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046B61"/>
    <w:rPr>
      <w:b/>
      <w:bCs/>
    </w:rPr>
  </w:style>
  <w:style w:type="character" w:styleId="Accentuation">
    <w:name w:val="Emphasis"/>
    <w:basedOn w:val="Policepardfaut"/>
    <w:uiPriority w:val="20"/>
    <w:qFormat/>
    <w:rsid w:val="00046B61"/>
    <w:rPr>
      <w:i/>
      <w:iCs/>
    </w:rPr>
  </w:style>
  <w:style w:type="paragraph" w:styleId="Sansinterligne">
    <w:name w:val="No Spacing"/>
    <w:uiPriority w:val="1"/>
    <w:qFormat/>
    <w:rsid w:val="00046B61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046B6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046B61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46B6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46B6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046B61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046B61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046B61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046B61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046B61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46B61"/>
    <w:pPr>
      <w:outlineLvl w:val="9"/>
    </w:pPr>
  </w:style>
  <w:style w:type="paragraph" w:styleId="Paragraphedeliste">
    <w:name w:val="List Paragraph"/>
    <w:basedOn w:val="Normal"/>
    <w:qFormat/>
    <w:rsid w:val="00046B61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46B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46B61"/>
    <w:rPr>
      <w:rFonts w:ascii="Courier New" w:eastAsia="Times New Roman" w:hAnsi="Courier New" w:cs="Courier New"/>
      <w:sz w:val="20"/>
      <w:szCs w:val="20"/>
      <w:lang w:eastAsia="fr-CA"/>
    </w:rPr>
  </w:style>
  <w:style w:type="table" w:styleId="Grilledutableau">
    <w:name w:val="Table Grid"/>
    <w:basedOn w:val="TableauNormal"/>
    <w:uiPriority w:val="39"/>
    <w:rsid w:val="00046B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9E1AA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Lienhypertexte">
    <w:name w:val="Hyperlink"/>
    <w:basedOn w:val="Policepardfaut"/>
    <w:uiPriority w:val="99"/>
    <w:unhideWhenUsed/>
    <w:rsid w:val="00FC14D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C14DC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2E32DB"/>
    <w:rPr>
      <w:color w:val="954F72" w:themeColor="followed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C78EC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C78EC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FC78EC"/>
    <w:rPr>
      <w:vertAlign w:val="superscript"/>
    </w:rPr>
  </w:style>
  <w:style w:type="character" w:styleId="Marquedecommentaire">
    <w:name w:val="annotation reference"/>
    <w:basedOn w:val="Policepardfaut"/>
    <w:uiPriority w:val="99"/>
    <w:semiHidden/>
    <w:unhideWhenUsed/>
    <w:rsid w:val="0023339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233396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233396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3339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33396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B0C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om/420-w54-sf/exemple-gestion-projet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ager\OneDrive%20-%20C&#233;gep%20de%20Sainte-Foy\Mod&#232;les%20Office%20personnalis&#233;s\Mod&#232;le%20de%20document%20C&#233;gep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845F8-06F0-462B-8ACE-1468C20D2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 de document Cégep.dotx</Template>
  <TotalTime>4710</TotalTime>
  <Pages>5</Pages>
  <Words>1056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Lavoie</dc:creator>
  <cp:keywords/>
  <dc:description/>
  <cp:lastModifiedBy>Vincent  Tremblay-Boucher</cp:lastModifiedBy>
  <cp:revision>263</cp:revision>
  <dcterms:created xsi:type="dcterms:W3CDTF">2023-08-20T18:55:00Z</dcterms:created>
  <dcterms:modified xsi:type="dcterms:W3CDTF">2025-09-17T12:33:00Z</dcterms:modified>
</cp:coreProperties>
</file>